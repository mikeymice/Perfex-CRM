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65"/>
        <w:gridCol w:w="254"/>
        <w:gridCol w:w="7065"/>
      </w:tblGrid>
      <w:tr w:rsidR="001B2ABD" w14:paraId="6AD99F7C" w14:textId="77777777" w:rsidTr="00AF6668">
        <w:trPr>
          <w:trHeight w:val="2491"/>
        </w:trPr>
        <w:tc>
          <w:tcPr>
            <w:tcW w:w="3665" w:type="dxa"/>
            <w:vAlign w:val="bottom"/>
          </w:tcPr>
          <w:p w14:paraId="6CF96CFD" w14:textId="2030998B" w:rsidR="001B2ABD" w:rsidRDefault="00B51952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E79FA6F" wp14:editId="432E3CA8">
                  <wp:extent cx="1752600" cy="19145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" w:type="dxa"/>
          </w:tcPr>
          <w:p w14:paraId="37D7217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065" w:type="dxa"/>
            <w:vAlign w:val="bottom"/>
          </w:tcPr>
          <w:p w14:paraId="532BC04D" w14:textId="56A51717" w:rsidR="001B2ABD" w:rsidRPr="008346CF" w:rsidRDefault="00897229" w:rsidP="001B2ABD">
            <w:pPr>
              <w:pStyle w:val="Title"/>
              <w:rPr>
                <w:b/>
                <w:bCs/>
                <w:color w:val="auto"/>
                <w:sz w:val="28"/>
                <w:szCs w:val="28"/>
              </w:rPr>
            </w:pPr>
            <w:r w:rsidRPr="008346CF">
              <w:rPr>
                <w:b/>
                <w:bCs/>
                <w:color w:val="auto"/>
                <w:sz w:val="28"/>
                <w:szCs w:val="28"/>
              </w:rPr>
              <w:t>Shivani</w:t>
            </w:r>
          </w:p>
          <w:p w14:paraId="507D1D4B" w14:textId="51AABB9C" w:rsidR="001B2ABD" w:rsidRPr="008346CF" w:rsidRDefault="001B2ABD" w:rsidP="001B2ABD">
            <w:pPr>
              <w:pStyle w:val="Subtitle"/>
              <w:rPr>
                <w:rFonts w:ascii="Calibri" w:hAnsi="Calibri" w:cs="Calibri"/>
                <w:color w:val="auto"/>
                <w:sz w:val="28"/>
              </w:rPr>
            </w:pPr>
          </w:p>
        </w:tc>
      </w:tr>
      <w:tr w:rsidR="001B2ABD" w14:paraId="5CB42D6B" w14:textId="77777777" w:rsidTr="00AF6668">
        <w:trPr>
          <w:trHeight w:val="7862"/>
        </w:trPr>
        <w:tc>
          <w:tcPr>
            <w:tcW w:w="3665" w:type="dxa"/>
          </w:tcPr>
          <w:sdt>
            <w:sdtPr>
              <w:id w:val="-1711873194"/>
              <w:placeholder>
                <w:docPart w:val="8D4972A5F0E64279B78E6183CBF4D58B"/>
              </w:placeholder>
              <w:temporary/>
              <w:showingPlcHdr/>
              <w15:appearance w15:val="hidden"/>
            </w:sdtPr>
            <w:sdtContent>
              <w:p w14:paraId="39C83EB3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5388FD7" w14:textId="77777777" w:rsidR="00030925" w:rsidRDefault="002555A6" w:rsidP="002555A6">
            <w:pPr>
              <w:rPr>
                <w:rFonts w:ascii="Calibri" w:hAnsi="Calibri" w:cs="Calibri"/>
                <w:sz w:val="22"/>
              </w:rPr>
            </w:pPr>
            <w:r w:rsidRPr="002555A6">
              <w:rPr>
                <w:rFonts w:ascii="Calibri" w:hAnsi="Calibri" w:cs="Calibri"/>
                <w:sz w:val="22"/>
              </w:rPr>
              <w:t xml:space="preserve">To pursue a career full of challenges which provides me ample opportunities to learn and grow. At the same </w:t>
            </w:r>
            <w:proofErr w:type="gramStart"/>
            <w:r w:rsidRPr="002555A6">
              <w:rPr>
                <w:rFonts w:ascii="Calibri" w:hAnsi="Calibri" w:cs="Calibri"/>
                <w:sz w:val="22"/>
              </w:rPr>
              <w:t>time</w:t>
            </w:r>
            <w:proofErr w:type="gramEnd"/>
            <w:r w:rsidRPr="002555A6">
              <w:rPr>
                <w:rFonts w:ascii="Calibri" w:hAnsi="Calibri" w:cs="Calibri"/>
                <w:sz w:val="22"/>
              </w:rPr>
              <w:t xml:space="preserve"> I want to fully utilize my capabilities to dedicate myself to the organization and add value to it by sincere efforts.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</w:p>
          <w:p w14:paraId="1CF4957F" w14:textId="1DEC28B0" w:rsidR="002555A6" w:rsidRDefault="002555A6" w:rsidP="002555A6">
            <w:pPr>
              <w:rPr>
                <w:rFonts w:ascii="Calibri" w:hAnsi="Calibri" w:cs="Calibri"/>
                <w:sz w:val="22"/>
              </w:rPr>
            </w:pPr>
            <w:r w:rsidRPr="001922A1">
              <w:rPr>
                <w:rFonts w:ascii="Calibri" w:hAnsi="Calibri" w:cs="Calibri"/>
                <w:sz w:val="22"/>
              </w:rPr>
              <w:t xml:space="preserve">To utilize my modeling and hosting </w:t>
            </w:r>
            <w:r>
              <w:rPr>
                <w:rFonts w:ascii="Calibri" w:hAnsi="Calibri" w:cs="Calibri"/>
                <w:sz w:val="22"/>
              </w:rPr>
              <w:t xml:space="preserve">/ Emcee </w:t>
            </w:r>
            <w:r w:rsidRPr="001922A1">
              <w:rPr>
                <w:rFonts w:ascii="Calibri" w:hAnsi="Calibri" w:cs="Calibri"/>
                <w:sz w:val="22"/>
              </w:rPr>
              <w:t>skills to create engaging and memorable experiences for clients and audiences.</w:t>
            </w:r>
          </w:p>
          <w:p w14:paraId="07E1B9B0" w14:textId="799D4EEE" w:rsidR="005E6DA0" w:rsidRDefault="005E6DA0" w:rsidP="002555A6">
            <w:pPr>
              <w:rPr>
                <w:rFonts w:ascii="Calibri" w:hAnsi="Calibri" w:cs="Calibri"/>
                <w:sz w:val="22"/>
              </w:rPr>
            </w:pPr>
          </w:p>
          <w:p w14:paraId="56E9DB51" w14:textId="77777777" w:rsidR="005E6DA0" w:rsidRDefault="005E6DA0" w:rsidP="002555A6">
            <w:pPr>
              <w:rPr>
                <w:rFonts w:ascii="Calibri" w:hAnsi="Calibri" w:cs="Calibri"/>
                <w:sz w:val="22"/>
              </w:rPr>
            </w:pPr>
            <w:r w:rsidRPr="005E6DA0">
              <w:rPr>
                <w:rFonts w:ascii="Calibri" w:hAnsi="Calibri" w:cs="Calibri"/>
                <w:sz w:val="22"/>
              </w:rPr>
              <w:t xml:space="preserve">Fashion &amp; Jewelry Model </w:t>
            </w:r>
          </w:p>
          <w:p w14:paraId="74F7EE2B" w14:textId="77777777" w:rsidR="005E6DA0" w:rsidRDefault="005E6DA0" w:rsidP="002555A6">
            <w:pPr>
              <w:rPr>
                <w:rFonts w:ascii="Calibri" w:hAnsi="Calibri" w:cs="Calibri"/>
                <w:sz w:val="22"/>
              </w:rPr>
            </w:pPr>
            <w:r w:rsidRPr="005E6DA0">
              <w:rPr>
                <w:rFonts w:ascii="Calibri" w:hAnsi="Calibri" w:cs="Calibri"/>
                <w:sz w:val="22"/>
              </w:rPr>
              <w:t xml:space="preserve">EMCEE </w:t>
            </w:r>
          </w:p>
          <w:p w14:paraId="03F20E8A" w14:textId="77777777" w:rsidR="005E6DA0" w:rsidRDefault="005E6DA0" w:rsidP="002555A6">
            <w:pPr>
              <w:rPr>
                <w:rFonts w:ascii="Calibri" w:hAnsi="Calibri" w:cs="Calibri"/>
                <w:sz w:val="22"/>
              </w:rPr>
            </w:pPr>
            <w:r w:rsidRPr="005E6DA0">
              <w:rPr>
                <w:rFonts w:ascii="Calibri" w:hAnsi="Calibri" w:cs="Calibri"/>
                <w:sz w:val="22"/>
              </w:rPr>
              <w:t>Event Organizer</w:t>
            </w:r>
          </w:p>
          <w:p w14:paraId="6EB40FC3" w14:textId="77777777" w:rsidR="005E6DA0" w:rsidRDefault="005E6DA0" w:rsidP="002555A6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Digital </w:t>
            </w:r>
            <w:r w:rsidRPr="005E6DA0">
              <w:rPr>
                <w:rFonts w:ascii="Calibri" w:hAnsi="Calibri" w:cs="Calibri"/>
                <w:sz w:val="22"/>
              </w:rPr>
              <w:t>Marketing</w:t>
            </w:r>
          </w:p>
          <w:p w14:paraId="60A93561" w14:textId="77777777" w:rsidR="005E6DA0" w:rsidRDefault="005E6DA0" w:rsidP="002555A6">
            <w:pPr>
              <w:rPr>
                <w:rFonts w:ascii="Calibri" w:hAnsi="Calibri" w:cs="Calibri"/>
                <w:sz w:val="22"/>
              </w:rPr>
            </w:pPr>
            <w:r w:rsidRPr="005E6DA0">
              <w:rPr>
                <w:rFonts w:ascii="Calibri" w:hAnsi="Calibri" w:cs="Calibri"/>
                <w:sz w:val="22"/>
              </w:rPr>
              <w:t>Accounting</w:t>
            </w:r>
          </w:p>
          <w:p w14:paraId="22E9F0EE" w14:textId="09860201" w:rsidR="005E6DA0" w:rsidRDefault="005E6DA0" w:rsidP="002555A6">
            <w:pPr>
              <w:rPr>
                <w:rFonts w:ascii="Calibri" w:hAnsi="Calibri" w:cs="Calibri"/>
                <w:sz w:val="22"/>
              </w:rPr>
            </w:pPr>
            <w:r w:rsidRPr="005E6DA0">
              <w:rPr>
                <w:rFonts w:ascii="Calibri" w:hAnsi="Calibri" w:cs="Calibri"/>
                <w:sz w:val="22"/>
              </w:rPr>
              <w:t>Freelanc</w:t>
            </w:r>
            <w:r>
              <w:rPr>
                <w:rFonts w:ascii="Calibri" w:hAnsi="Calibri" w:cs="Calibri"/>
                <w:sz w:val="22"/>
              </w:rPr>
              <w:t>er</w:t>
            </w:r>
          </w:p>
          <w:p w14:paraId="38107DD4" w14:textId="6E17DF75" w:rsidR="002555A6" w:rsidRPr="001922A1" w:rsidRDefault="002555A6" w:rsidP="009260CD">
            <w:pPr>
              <w:rPr>
                <w:rFonts w:ascii="Calibri" w:hAnsi="Calibri" w:cs="Calibri"/>
                <w:sz w:val="22"/>
              </w:rPr>
            </w:pPr>
          </w:p>
          <w:p w14:paraId="42BFDA87" w14:textId="77777777" w:rsidR="00036450" w:rsidRDefault="00036450" w:rsidP="00036450"/>
          <w:sdt>
            <w:sdtPr>
              <w:id w:val="-1954003311"/>
              <w:placeholder>
                <w:docPart w:val="96FE81D63C1E48279B2069A1E5702414"/>
              </w:placeholder>
              <w:temporary/>
              <w:showingPlcHdr/>
              <w15:appearance w15:val="hidden"/>
            </w:sdtPr>
            <w:sdtContent>
              <w:p w14:paraId="552F37E5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A55124DAA9240168F6535513F422D5C"/>
              </w:placeholder>
              <w:temporary/>
              <w:showingPlcHdr/>
              <w15:appearance w15:val="hidden"/>
            </w:sdtPr>
            <w:sdtContent>
              <w:p w14:paraId="0F8037A4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1E646F1" w14:textId="75F9267F" w:rsidR="004D3011" w:rsidRDefault="00897229" w:rsidP="004D3011">
            <w:r>
              <w:t>+91-8076394189</w:t>
            </w:r>
          </w:p>
          <w:p w14:paraId="2A3C756D" w14:textId="77777777" w:rsidR="004D3011" w:rsidRDefault="004D3011" w:rsidP="004D3011"/>
          <w:sdt>
            <w:sdtPr>
              <w:id w:val="-240260293"/>
              <w:placeholder>
                <w:docPart w:val="E753523616FF4E678D84F946B8A59792"/>
              </w:placeholder>
              <w:temporary/>
              <w:showingPlcHdr/>
              <w15:appearance w15:val="hidden"/>
            </w:sdtPr>
            <w:sdtContent>
              <w:p w14:paraId="6C71AEF0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0510CF2" w14:textId="151B49F2" w:rsidR="00036450" w:rsidRPr="00E4381A" w:rsidRDefault="00897229" w:rsidP="004D3011">
            <w:pPr>
              <w:rPr>
                <w:rStyle w:val="Hyperlink"/>
              </w:rPr>
            </w:pPr>
            <w:r>
              <w:t>Jhashivani172@gmail.com</w:t>
            </w:r>
          </w:p>
          <w:sdt>
            <w:sdtPr>
              <w:id w:val="-1444214663"/>
              <w:placeholder>
                <w:docPart w:val="2C6EA2C2E5684E5FA54DEA7ADEB3C247"/>
              </w:placeholder>
              <w:temporary/>
              <w:showingPlcHdr/>
              <w15:appearance w15:val="hidden"/>
            </w:sdtPr>
            <w:sdtContent>
              <w:p w14:paraId="206A7F26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09CA97A" w14:textId="7CE6EDD1" w:rsidR="004D3011" w:rsidRDefault="002555A6" w:rsidP="004D3011">
            <w:r>
              <w:t>Anchoring</w:t>
            </w:r>
          </w:p>
          <w:p w14:paraId="55B79F71" w14:textId="77777777" w:rsidR="002555A6" w:rsidRDefault="002555A6" w:rsidP="004D3011">
            <w:r>
              <w:t>Dancing</w:t>
            </w:r>
          </w:p>
          <w:p w14:paraId="051E6A8A" w14:textId="415785DF" w:rsidR="004D3011" w:rsidRDefault="002555A6" w:rsidP="004D3011">
            <w:r>
              <w:t>Singing</w:t>
            </w:r>
          </w:p>
          <w:p w14:paraId="7AE9F2F7" w14:textId="60B0239E" w:rsidR="004D3011" w:rsidRDefault="002555A6" w:rsidP="004D3011">
            <w:r>
              <w:t>Cooking</w:t>
            </w:r>
          </w:p>
          <w:p w14:paraId="7C1AEED4" w14:textId="10255AF4" w:rsidR="004D3011" w:rsidRPr="004D3011" w:rsidRDefault="002555A6" w:rsidP="004D3011">
            <w:r>
              <w:t>Community Involvement</w:t>
            </w:r>
          </w:p>
        </w:tc>
        <w:tc>
          <w:tcPr>
            <w:tcW w:w="254" w:type="dxa"/>
          </w:tcPr>
          <w:p w14:paraId="30493A0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7065" w:type="dxa"/>
          </w:tcPr>
          <w:sdt>
            <w:sdtPr>
              <w:id w:val="1049110328"/>
              <w:placeholder>
                <w:docPart w:val="E4519B3CA1D4426183DB072D2DEBDC9A"/>
              </w:placeholder>
              <w:temporary/>
              <w:showingPlcHdr/>
              <w15:appearance w15:val="hidden"/>
            </w:sdtPr>
            <w:sdtContent>
              <w:p w14:paraId="0443A72A" w14:textId="77777777" w:rsidR="001B2ABD" w:rsidRPr="008346CF" w:rsidRDefault="00E25A26" w:rsidP="00036450">
                <w:pPr>
                  <w:pStyle w:val="Heading2"/>
                </w:pPr>
                <w:r w:rsidRPr="008346CF">
                  <w:t>EDUCATION</w:t>
                </w:r>
              </w:p>
            </w:sdtContent>
          </w:sdt>
          <w:p w14:paraId="3270A577" w14:textId="2E49705B" w:rsidR="00036450" w:rsidRPr="008346CF" w:rsidRDefault="00897229" w:rsidP="00B359E4">
            <w:pPr>
              <w:pStyle w:val="Heading4"/>
              <w:rPr>
                <w:sz w:val="22"/>
              </w:rPr>
            </w:pPr>
            <w:r w:rsidRPr="008346CF">
              <w:rPr>
                <w:sz w:val="22"/>
              </w:rPr>
              <w:t>Delhi University</w:t>
            </w:r>
          </w:p>
          <w:p w14:paraId="26888A58" w14:textId="0423497B" w:rsidR="00036450" w:rsidRPr="008346CF" w:rsidRDefault="00897229" w:rsidP="00B359E4">
            <w:pPr>
              <w:pStyle w:val="Date"/>
              <w:rPr>
                <w:rFonts w:ascii="Calibri" w:hAnsi="Calibri" w:cs="Calibri"/>
                <w:sz w:val="20"/>
                <w:szCs w:val="20"/>
              </w:rPr>
            </w:pPr>
            <w:r w:rsidRPr="008346CF">
              <w:rPr>
                <w:rFonts w:ascii="Calibri" w:hAnsi="Calibri" w:cs="Calibri"/>
                <w:sz w:val="20"/>
                <w:szCs w:val="20"/>
              </w:rPr>
              <w:t>2012 to 2015</w:t>
            </w:r>
          </w:p>
          <w:p w14:paraId="5F3009B7" w14:textId="2552582E" w:rsidR="004D3011" w:rsidRPr="008346CF" w:rsidRDefault="001922A1" w:rsidP="00036450">
            <w:pPr>
              <w:rPr>
                <w:rFonts w:ascii="Calibri" w:hAnsi="Calibri" w:cs="Calibri"/>
              </w:rPr>
            </w:pPr>
            <w:r w:rsidRPr="008346CF">
              <w:rPr>
                <w:rFonts w:ascii="Calibri" w:hAnsi="Calibri" w:cs="Calibri"/>
                <w:sz w:val="20"/>
                <w:szCs w:val="20"/>
              </w:rPr>
              <w:t>Studied Bachelor of commerce (Hons) from Delhi University</w:t>
            </w:r>
            <w:r w:rsidRPr="008346CF">
              <w:rPr>
                <w:rFonts w:ascii="Calibri" w:hAnsi="Calibri" w:cs="Calibri"/>
              </w:rPr>
              <w:t xml:space="preserve">. </w:t>
            </w:r>
          </w:p>
          <w:p w14:paraId="50F190B7" w14:textId="77777777" w:rsidR="00036450" w:rsidRPr="008346CF" w:rsidRDefault="00036450" w:rsidP="00036450">
            <w:pPr>
              <w:rPr>
                <w:rFonts w:ascii="Calibri" w:hAnsi="Calibri" w:cs="Calibri"/>
              </w:rPr>
            </w:pPr>
          </w:p>
          <w:p w14:paraId="5E499126" w14:textId="67ED0D72" w:rsidR="00036450" w:rsidRPr="008346CF" w:rsidRDefault="001922A1" w:rsidP="00B359E4">
            <w:pPr>
              <w:pStyle w:val="Heading4"/>
              <w:rPr>
                <w:sz w:val="22"/>
              </w:rPr>
            </w:pPr>
            <w:r w:rsidRPr="008346CF">
              <w:rPr>
                <w:sz w:val="22"/>
              </w:rPr>
              <w:t>Kendriya Vidyalaya Delhi Cantt.</w:t>
            </w:r>
          </w:p>
          <w:p w14:paraId="1B43F124" w14:textId="1564B82F" w:rsidR="001922A1" w:rsidRPr="008346CF" w:rsidRDefault="001922A1" w:rsidP="001922A1">
            <w:pPr>
              <w:pStyle w:val="Date"/>
              <w:rPr>
                <w:rFonts w:ascii="Calibri" w:hAnsi="Calibri" w:cs="Calibri"/>
                <w:sz w:val="20"/>
                <w:szCs w:val="20"/>
              </w:rPr>
            </w:pPr>
            <w:r w:rsidRPr="008346CF">
              <w:rPr>
                <w:rFonts w:ascii="Calibri" w:hAnsi="Calibri" w:cs="Calibri"/>
                <w:sz w:val="20"/>
                <w:szCs w:val="20"/>
              </w:rPr>
              <w:t xml:space="preserve">Sr. Secondary -- </w:t>
            </w:r>
            <w:r w:rsidR="002555A6" w:rsidRPr="008346CF">
              <w:rPr>
                <w:rFonts w:ascii="Calibri" w:hAnsi="Calibri" w:cs="Calibri"/>
                <w:sz w:val="20"/>
                <w:szCs w:val="20"/>
              </w:rPr>
              <w:t xml:space="preserve">– Commerce -- </w:t>
            </w:r>
            <w:r w:rsidRPr="008346CF">
              <w:rPr>
                <w:rFonts w:ascii="Calibri" w:hAnsi="Calibri" w:cs="Calibri"/>
                <w:sz w:val="20"/>
                <w:szCs w:val="20"/>
              </w:rPr>
              <w:t>201</w:t>
            </w:r>
            <w:r w:rsidR="002555A6" w:rsidRPr="008346CF">
              <w:rPr>
                <w:rFonts w:ascii="Calibri" w:hAnsi="Calibri" w:cs="Calibri"/>
                <w:sz w:val="20"/>
                <w:szCs w:val="20"/>
              </w:rPr>
              <w:t>1</w:t>
            </w:r>
            <w:r w:rsidRPr="008346CF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9C992CD" w14:textId="70507336" w:rsidR="00036450" w:rsidRPr="008346CF" w:rsidRDefault="001922A1" w:rsidP="001922A1">
            <w:pPr>
              <w:pStyle w:val="Date"/>
            </w:pPr>
            <w:r w:rsidRPr="008346CF">
              <w:rPr>
                <w:rFonts w:ascii="Calibri" w:hAnsi="Calibri" w:cs="Calibri"/>
                <w:sz w:val="20"/>
                <w:szCs w:val="20"/>
              </w:rPr>
              <w:t>Higher Secondary -- 20</w:t>
            </w:r>
            <w:r w:rsidR="002555A6" w:rsidRPr="008346CF">
              <w:rPr>
                <w:rFonts w:ascii="Calibri" w:hAnsi="Calibri" w:cs="Calibri"/>
                <w:sz w:val="20"/>
                <w:szCs w:val="20"/>
              </w:rPr>
              <w:t>09</w:t>
            </w:r>
          </w:p>
          <w:sdt>
            <w:sdtPr>
              <w:id w:val="1001553383"/>
              <w:placeholder>
                <w:docPart w:val="851859B9733947E2A6C5B3431E2E8A81"/>
              </w:placeholder>
              <w:temporary/>
              <w:showingPlcHdr/>
              <w15:appearance w15:val="hidden"/>
            </w:sdtPr>
            <w:sdtContent>
              <w:p w14:paraId="05119D37" w14:textId="77777777" w:rsidR="00036450" w:rsidRPr="008346CF" w:rsidRDefault="00036450" w:rsidP="00036450">
                <w:pPr>
                  <w:pStyle w:val="Heading2"/>
                </w:pPr>
                <w:r w:rsidRPr="008346CF">
                  <w:t>WORK EXPERIENCE</w:t>
                </w:r>
              </w:p>
            </w:sdtContent>
          </w:sdt>
          <w:p w14:paraId="3B162385" w14:textId="3E27CF53" w:rsidR="005E1ECE" w:rsidRPr="008346CF" w:rsidRDefault="005E1ECE" w:rsidP="005E1ECE">
            <w:pPr>
              <w:pStyle w:val="Heading4"/>
              <w:rPr>
                <w:sz w:val="22"/>
              </w:rPr>
            </w:pPr>
            <w:r w:rsidRPr="008346CF">
              <w:rPr>
                <w:sz w:val="22"/>
              </w:rPr>
              <w:t>Satrangi Club--</w:t>
            </w:r>
            <w:r w:rsidR="00036450" w:rsidRPr="008346CF">
              <w:rPr>
                <w:sz w:val="22"/>
              </w:rPr>
              <w:t xml:space="preserve"> </w:t>
            </w:r>
            <w:r w:rsidRPr="008346CF">
              <w:rPr>
                <w:sz w:val="22"/>
              </w:rPr>
              <w:t>EMCEE</w:t>
            </w:r>
          </w:p>
          <w:p w14:paraId="2C0C4E60" w14:textId="03975A7E" w:rsidR="00036450" w:rsidRPr="008346CF" w:rsidRDefault="005E1ECE" w:rsidP="005E1ECE">
            <w:pPr>
              <w:pStyle w:val="Heading4"/>
            </w:pPr>
            <w:r w:rsidRPr="008346CF">
              <w:t>2017</w:t>
            </w:r>
            <w:r w:rsidR="00036450" w:rsidRPr="008346CF">
              <w:t>–</w:t>
            </w:r>
            <w:r w:rsidRPr="008346CF">
              <w:t xml:space="preserve"> 2022</w:t>
            </w:r>
          </w:p>
          <w:p w14:paraId="1F1930B1" w14:textId="5482FBE3" w:rsidR="005E1ECE" w:rsidRPr="008346CF" w:rsidRDefault="00A77128" w:rsidP="00036450">
            <w:pPr>
              <w:rPr>
                <w:rFonts w:ascii="Calibri" w:hAnsi="Calibri" w:cs="Calibri"/>
                <w:sz w:val="22"/>
              </w:rPr>
            </w:pPr>
            <w:r w:rsidRPr="008346CF">
              <w:rPr>
                <w:rFonts w:ascii="Calibri" w:hAnsi="Calibri" w:cs="Calibri"/>
                <w:sz w:val="22"/>
              </w:rPr>
              <w:t>Organized</w:t>
            </w:r>
            <w:r w:rsidR="005E1ECE" w:rsidRPr="008346CF">
              <w:rPr>
                <w:rFonts w:ascii="Calibri" w:hAnsi="Calibri" w:cs="Calibri"/>
                <w:sz w:val="22"/>
              </w:rPr>
              <w:t xml:space="preserve"> large cultural events and Official events of Reliance Power Ltd.</w:t>
            </w:r>
          </w:p>
          <w:p w14:paraId="280C9BBB" w14:textId="64E270AB" w:rsidR="005E1ECE" w:rsidRPr="008346CF" w:rsidRDefault="00A77128" w:rsidP="00036450">
            <w:pPr>
              <w:rPr>
                <w:rFonts w:ascii="Calibri" w:hAnsi="Calibri" w:cs="Calibri"/>
                <w:sz w:val="22"/>
              </w:rPr>
            </w:pPr>
            <w:r w:rsidRPr="008346CF">
              <w:rPr>
                <w:rFonts w:ascii="Calibri" w:hAnsi="Calibri" w:cs="Calibri"/>
                <w:sz w:val="22"/>
              </w:rPr>
              <w:t>As an EMCEE h</w:t>
            </w:r>
            <w:r w:rsidR="005E1ECE" w:rsidRPr="008346CF">
              <w:rPr>
                <w:rFonts w:ascii="Calibri" w:hAnsi="Calibri" w:cs="Calibri"/>
                <w:sz w:val="22"/>
              </w:rPr>
              <w:t>ost the c</w:t>
            </w:r>
            <w:r w:rsidR="00210BC3" w:rsidRPr="008346CF">
              <w:rPr>
                <w:rFonts w:ascii="Calibri" w:hAnsi="Calibri" w:cs="Calibri"/>
                <w:sz w:val="22"/>
              </w:rPr>
              <w:t xml:space="preserve">ultural show and </w:t>
            </w:r>
            <w:r w:rsidRPr="008346CF">
              <w:rPr>
                <w:rFonts w:ascii="Calibri" w:hAnsi="Calibri" w:cs="Calibri"/>
                <w:sz w:val="22"/>
              </w:rPr>
              <w:t>official events.</w:t>
            </w:r>
          </w:p>
          <w:p w14:paraId="6F278B98" w14:textId="18497700" w:rsidR="00036450" w:rsidRPr="008346CF" w:rsidRDefault="00A77128" w:rsidP="00036450">
            <w:pPr>
              <w:rPr>
                <w:rFonts w:ascii="Calibri" w:hAnsi="Calibri" w:cs="Calibri"/>
                <w:sz w:val="22"/>
              </w:rPr>
            </w:pPr>
            <w:r w:rsidRPr="008346CF">
              <w:rPr>
                <w:rFonts w:ascii="Calibri" w:hAnsi="Calibri" w:cs="Calibri"/>
                <w:sz w:val="22"/>
              </w:rPr>
              <w:t>Working as a Fashion model in fashion show and Jewelry exhibition.</w:t>
            </w:r>
          </w:p>
          <w:p w14:paraId="3399A9F8" w14:textId="291A6FFA" w:rsidR="009953A9" w:rsidRPr="008346CF" w:rsidRDefault="009953A9" w:rsidP="00036450">
            <w:pPr>
              <w:rPr>
                <w:rFonts w:ascii="Calibri" w:hAnsi="Calibri" w:cs="Calibri"/>
                <w:sz w:val="22"/>
              </w:rPr>
            </w:pPr>
            <w:r w:rsidRPr="008346CF">
              <w:rPr>
                <w:rFonts w:ascii="Calibri" w:hAnsi="Calibri" w:cs="Calibri"/>
                <w:sz w:val="22"/>
              </w:rPr>
              <w:t>Hosted NGOs show.</w:t>
            </w:r>
          </w:p>
          <w:p w14:paraId="0AE895D2" w14:textId="77777777" w:rsidR="00A77128" w:rsidRPr="008346CF" w:rsidRDefault="00A77128" w:rsidP="00036450"/>
          <w:p w14:paraId="709F8E04" w14:textId="5CBD068D" w:rsidR="004D3011" w:rsidRPr="008346CF" w:rsidRDefault="00A77128" w:rsidP="00B359E4">
            <w:pPr>
              <w:pStyle w:val="Heading4"/>
              <w:rPr>
                <w:rFonts w:ascii="Calibri" w:hAnsi="Calibri" w:cs="Calibri"/>
                <w:bCs/>
                <w:sz w:val="22"/>
              </w:rPr>
            </w:pPr>
            <w:r w:rsidRPr="008346CF">
              <w:rPr>
                <w:rFonts w:ascii="Calibri" w:hAnsi="Calibri" w:cs="Calibri"/>
                <w:bCs/>
                <w:sz w:val="22"/>
              </w:rPr>
              <w:t>Sahil Enterprises Ltd.</w:t>
            </w:r>
          </w:p>
          <w:p w14:paraId="34182DC9" w14:textId="6DCDAB45" w:rsidR="004D3011" w:rsidRPr="008346CF" w:rsidRDefault="00A77128" w:rsidP="00B359E4">
            <w:pPr>
              <w:pStyle w:val="Date"/>
            </w:pPr>
            <w:r w:rsidRPr="008346CF">
              <w:rPr>
                <w:b/>
                <w:bCs/>
              </w:rPr>
              <w:t>2015</w:t>
            </w:r>
            <w:r w:rsidRPr="008346CF">
              <w:t xml:space="preserve"> - </w:t>
            </w:r>
            <w:r w:rsidRPr="008346CF">
              <w:rPr>
                <w:b/>
                <w:bCs/>
              </w:rPr>
              <w:t>2016</w:t>
            </w:r>
          </w:p>
          <w:p w14:paraId="1EA13517" w14:textId="1FEC9680" w:rsidR="004D3011" w:rsidRPr="00690064" w:rsidRDefault="009953A9" w:rsidP="004D3011">
            <w:pPr>
              <w:rPr>
                <w:rFonts w:ascii="Calibri" w:hAnsi="Calibri" w:cs="Calibri"/>
                <w:sz w:val="22"/>
              </w:rPr>
            </w:pPr>
            <w:r w:rsidRPr="00690064">
              <w:rPr>
                <w:rFonts w:ascii="Calibri" w:hAnsi="Calibri" w:cs="Calibri"/>
                <w:sz w:val="22"/>
              </w:rPr>
              <w:t xml:space="preserve">Worked as an Accountant in CA firm. </w:t>
            </w:r>
            <w:r w:rsidRPr="00690064">
              <w:rPr>
                <w:rFonts w:ascii="Calibri" w:hAnsi="Calibri" w:cs="Calibri"/>
                <w:sz w:val="22"/>
              </w:rPr>
              <w:br/>
              <w:t>Hands-on experience of GST filing, Tax filing, Record keeping.</w:t>
            </w:r>
          </w:p>
          <w:p w14:paraId="525666DE" w14:textId="3A687CC3" w:rsidR="009953A9" w:rsidRPr="00690064" w:rsidRDefault="009953A9" w:rsidP="004D3011">
            <w:pPr>
              <w:rPr>
                <w:rFonts w:ascii="Calibri" w:hAnsi="Calibri" w:cs="Calibri"/>
                <w:sz w:val="22"/>
              </w:rPr>
            </w:pPr>
            <w:r w:rsidRPr="00690064">
              <w:rPr>
                <w:rFonts w:ascii="Calibri" w:hAnsi="Calibri" w:cs="Calibri"/>
                <w:sz w:val="22"/>
              </w:rPr>
              <w:t>Hands-on Tally Enterprises level.</w:t>
            </w:r>
          </w:p>
          <w:p w14:paraId="16F5F19B" w14:textId="77777777" w:rsidR="004D3011" w:rsidRPr="008346CF" w:rsidRDefault="004D3011" w:rsidP="00036450"/>
          <w:sdt>
            <w:sdtPr>
              <w:id w:val="1669594239"/>
              <w:placeholder>
                <w:docPart w:val="0273C02E601D40948EBFF8188AF3B617"/>
              </w:placeholder>
              <w:temporary/>
              <w:showingPlcHdr/>
              <w15:appearance w15:val="hidden"/>
            </w:sdtPr>
            <w:sdtContent>
              <w:p w14:paraId="74428B6A" w14:textId="77777777" w:rsidR="00036450" w:rsidRPr="008346CF" w:rsidRDefault="00180329" w:rsidP="00036450">
                <w:pPr>
                  <w:pStyle w:val="Heading2"/>
                </w:pPr>
                <w:r w:rsidRPr="008346CF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237FFA5" w14:textId="17DDE60F" w:rsidR="00036450" w:rsidRPr="008346CF" w:rsidRDefault="009953A9" w:rsidP="004D3011">
            <w:pPr>
              <w:rPr>
                <w:rFonts w:ascii="Calibri" w:hAnsi="Calibri" w:cs="Calibri"/>
                <w:noProof/>
                <w:sz w:val="22"/>
              </w:rPr>
            </w:pPr>
            <w:r w:rsidRPr="008346CF">
              <w:rPr>
                <w:rFonts w:ascii="Calibri" w:hAnsi="Calibri" w:cs="Calibri"/>
                <w:noProof/>
                <w:sz w:val="22"/>
              </w:rPr>
              <w:t>Microsoft Office – Advanced Excel , MS word, PPT</w:t>
            </w:r>
          </w:p>
          <w:p w14:paraId="36CF7BD5" w14:textId="080AC73A" w:rsidR="00AF6668" w:rsidRPr="008346CF" w:rsidRDefault="00AF6668" w:rsidP="004D3011">
            <w:pPr>
              <w:rPr>
                <w:rFonts w:ascii="Calibri" w:hAnsi="Calibri" w:cs="Calibri"/>
                <w:noProof/>
                <w:sz w:val="22"/>
              </w:rPr>
            </w:pPr>
            <w:r w:rsidRPr="008346CF">
              <w:rPr>
                <w:rFonts w:ascii="Calibri" w:hAnsi="Calibri" w:cs="Calibri"/>
                <w:noProof/>
                <w:sz w:val="22"/>
              </w:rPr>
              <w:t>AMCEE</w:t>
            </w:r>
          </w:p>
          <w:p w14:paraId="2089B013" w14:textId="56E91A25" w:rsidR="00AF6668" w:rsidRPr="008346CF" w:rsidRDefault="00AF6668" w:rsidP="004D3011">
            <w:pPr>
              <w:rPr>
                <w:rFonts w:ascii="Calibri" w:hAnsi="Calibri" w:cs="Calibri"/>
                <w:noProof/>
                <w:sz w:val="22"/>
              </w:rPr>
            </w:pPr>
            <w:r w:rsidRPr="008346CF">
              <w:rPr>
                <w:rFonts w:ascii="Calibri" w:hAnsi="Calibri" w:cs="Calibri"/>
                <w:noProof/>
                <w:sz w:val="22"/>
              </w:rPr>
              <w:t>Digital Marketing</w:t>
            </w:r>
          </w:p>
          <w:p w14:paraId="52939F8E" w14:textId="77777777" w:rsidR="00AF6668" w:rsidRPr="008346CF" w:rsidRDefault="00AF6668" w:rsidP="004D3011">
            <w:pPr>
              <w:rPr>
                <w:rFonts w:ascii="Calibri" w:hAnsi="Calibri" w:cs="Calibri"/>
                <w:noProof/>
                <w:sz w:val="22"/>
              </w:rPr>
            </w:pPr>
            <w:r w:rsidRPr="008346CF">
              <w:rPr>
                <w:rFonts w:ascii="Calibri" w:hAnsi="Calibri" w:cs="Calibri"/>
                <w:noProof/>
                <w:sz w:val="22"/>
              </w:rPr>
              <w:t>Modelling</w:t>
            </w:r>
          </w:p>
          <w:p w14:paraId="14E625AD" w14:textId="66F4299A" w:rsidR="00AF6668" w:rsidRPr="008346CF" w:rsidRDefault="00AF6668" w:rsidP="004D3011">
            <w:pPr>
              <w:rPr>
                <w:rFonts w:ascii="Calibri" w:hAnsi="Calibri" w:cs="Calibri"/>
                <w:noProof/>
                <w:sz w:val="22"/>
              </w:rPr>
            </w:pPr>
            <w:r w:rsidRPr="008346CF">
              <w:rPr>
                <w:rFonts w:ascii="Calibri" w:hAnsi="Calibri" w:cs="Calibri"/>
                <w:noProof/>
                <w:sz w:val="22"/>
              </w:rPr>
              <w:t>Best Interpersonal Communication Skills</w:t>
            </w:r>
          </w:p>
          <w:p w14:paraId="26B06F86" w14:textId="3B30D77F" w:rsidR="00AF6668" w:rsidRPr="008346CF" w:rsidRDefault="00AF6668" w:rsidP="004D3011">
            <w:pPr>
              <w:rPr>
                <w:rFonts w:ascii="Calibri" w:hAnsi="Calibri" w:cs="Calibri"/>
                <w:noProof/>
                <w:sz w:val="22"/>
              </w:rPr>
            </w:pPr>
            <w:r w:rsidRPr="008346CF">
              <w:rPr>
                <w:rFonts w:ascii="Calibri" w:hAnsi="Calibri" w:cs="Calibri"/>
                <w:noProof/>
                <w:sz w:val="22"/>
              </w:rPr>
              <w:t>Fluency in both English and Hindi</w:t>
            </w:r>
          </w:p>
          <w:p w14:paraId="37EB65FB" w14:textId="3B543686" w:rsidR="009953A9" w:rsidRPr="008346CF" w:rsidRDefault="009953A9" w:rsidP="004D3011">
            <w:r w:rsidRPr="008346CF">
              <w:t>Digit</w:t>
            </w:r>
          </w:p>
        </w:tc>
      </w:tr>
    </w:tbl>
    <w:p w14:paraId="073F368B" w14:textId="71EA464C" w:rsidR="0043117B" w:rsidRDefault="00B51952" w:rsidP="000C45FF">
      <w:pPr>
        <w:tabs>
          <w:tab w:val="left" w:pos="99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397C466" wp14:editId="643AB288">
                <wp:simplePos x="0" y="0"/>
                <wp:positionH relativeFrom="column">
                  <wp:posOffset>-1324095</wp:posOffset>
                </wp:positionH>
                <wp:positionV relativeFrom="paragraph">
                  <wp:posOffset>-9008940</wp:posOffset>
                </wp:positionV>
                <wp:extent cx="360" cy="360"/>
                <wp:effectExtent l="95250" t="152400" r="114300" b="1524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0C89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-108.5pt;margin-top:-717.8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ERJKwrc&#10;AQAAmQQAABAAAAAAAAAAAAAAAAAA1AMAAGRycy9pbmsvaW5rMS54bWxQSwECLQAUAAYACAAAACEA&#10;uS0eHOMAAAARAQAADwAAAAAAAAAAAAAAAADe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  <w:r w:rsidR="00183C4F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3AAB6C" wp14:editId="49784E34">
                <wp:simplePos x="0" y="0"/>
                <wp:positionH relativeFrom="column">
                  <wp:posOffset>-857175</wp:posOffset>
                </wp:positionH>
                <wp:positionV relativeFrom="paragraph">
                  <wp:posOffset>-6484620</wp:posOffset>
                </wp:positionV>
                <wp:extent cx="360" cy="360"/>
                <wp:effectExtent l="114300" t="114300" r="95250" b="1524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2B42F" id="Ink 6" o:spid="_x0000_s1026" type="#_x0000_t75" style="position:absolute;margin-left:-72.45pt;margin-top:-515.5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">
                <v:imagedata r:id="rId10" o:title=""/>
              </v:shape>
            </w:pict>
          </mc:Fallback>
        </mc:AlternateContent>
      </w:r>
    </w:p>
    <w:sectPr w:rsidR="0043117B" w:rsidSect="001922A1">
      <w:headerReference w:type="default" r:id="rId11"/>
      <w:pgSz w:w="12240" w:h="15840"/>
      <w:pgMar w:top="142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8023" w14:textId="77777777" w:rsidR="00CD46F5" w:rsidRDefault="00CD46F5" w:rsidP="000C45FF">
      <w:r>
        <w:separator/>
      </w:r>
    </w:p>
  </w:endnote>
  <w:endnote w:type="continuationSeparator" w:id="0">
    <w:p w14:paraId="0001BB13" w14:textId="77777777" w:rsidR="00CD46F5" w:rsidRDefault="00CD46F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1AF55" w14:textId="77777777" w:rsidR="00CD46F5" w:rsidRDefault="00CD46F5" w:rsidP="000C45FF">
      <w:r>
        <w:separator/>
      </w:r>
    </w:p>
  </w:footnote>
  <w:footnote w:type="continuationSeparator" w:id="0">
    <w:p w14:paraId="6FC6FCD7" w14:textId="77777777" w:rsidR="00CD46F5" w:rsidRDefault="00CD46F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6DC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A7457B4" wp14:editId="6C5565F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54" name="Graphic 5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4F"/>
    <w:rsid w:val="00030925"/>
    <w:rsid w:val="00036450"/>
    <w:rsid w:val="00094499"/>
    <w:rsid w:val="000C45FF"/>
    <w:rsid w:val="000E3FD1"/>
    <w:rsid w:val="00112054"/>
    <w:rsid w:val="001317D8"/>
    <w:rsid w:val="001525E1"/>
    <w:rsid w:val="00180329"/>
    <w:rsid w:val="00183C4F"/>
    <w:rsid w:val="0019001F"/>
    <w:rsid w:val="001922A1"/>
    <w:rsid w:val="001A74A5"/>
    <w:rsid w:val="001B2ABD"/>
    <w:rsid w:val="001E0391"/>
    <w:rsid w:val="001E1759"/>
    <w:rsid w:val="001F1ECC"/>
    <w:rsid w:val="00210BC3"/>
    <w:rsid w:val="002400EB"/>
    <w:rsid w:val="002555A6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1ECE"/>
    <w:rsid w:val="005E39D5"/>
    <w:rsid w:val="005E6DA0"/>
    <w:rsid w:val="00600670"/>
    <w:rsid w:val="0062123A"/>
    <w:rsid w:val="00646E75"/>
    <w:rsid w:val="006771D0"/>
    <w:rsid w:val="00690064"/>
    <w:rsid w:val="00696DAC"/>
    <w:rsid w:val="00715FCB"/>
    <w:rsid w:val="00743101"/>
    <w:rsid w:val="00764C9F"/>
    <w:rsid w:val="007775E1"/>
    <w:rsid w:val="007867A0"/>
    <w:rsid w:val="007927F5"/>
    <w:rsid w:val="00802CA0"/>
    <w:rsid w:val="008346CF"/>
    <w:rsid w:val="00897229"/>
    <w:rsid w:val="009260CD"/>
    <w:rsid w:val="00940A66"/>
    <w:rsid w:val="00952C25"/>
    <w:rsid w:val="009953A9"/>
    <w:rsid w:val="00A2118D"/>
    <w:rsid w:val="00A77128"/>
    <w:rsid w:val="00AD0A50"/>
    <w:rsid w:val="00AD76E2"/>
    <w:rsid w:val="00AF6668"/>
    <w:rsid w:val="00B20152"/>
    <w:rsid w:val="00B359E4"/>
    <w:rsid w:val="00B51952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D15A4"/>
    <w:rsid w:val="00CD46F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83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jha\AppData\Local\Microsoft\Office\16.0\DTS\en-IN%7bB96FD387-9F6D-4EB0-9E14-AA667D797DDA%7d\%7b14B66812-92A3-4981-9932-4DD6E669E04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4972A5F0E64279B78E6183CBF4D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A8C3B-329F-4723-BABF-3ACA8893AA4C}"/>
      </w:docPartPr>
      <w:docPartBody>
        <w:p w:rsidR="00B97EBA" w:rsidRDefault="00000000">
          <w:pPr>
            <w:pStyle w:val="8D4972A5F0E64279B78E6183CBF4D58B"/>
          </w:pPr>
          <w:r w:rsidRPr="00D5459D">
            <w:t>Profile</w:t>
          </w:r>
        </w:p>
      </w:docPartBody>
    </w:docPart>
    <w:docPart>
      <w:docPartPr>
        <w:name w:val="96FE81D63C1E48279B2069A1E5702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760A3-2F21-46A9-917B-909D32D85C04}"/>
      </w:docPartPr>
      <w:docPartBody>
        <w:p w:rsidR="00B97EBA" w:rsidRDefault="00000000">
          <w:pPr>
            <w:pStyle w:val="96FE81D63C1E48279B2069A1E5702414"/>
          </w:pPr>
          <w:r w:rsidRPr="00CB0055">
            <w:t>Contact</w:t>
          </w:r>
        </w:p>
      </w:docPartBody>
    </w:docPart>
    <w:docPart>
      <w:docPartPr>
        <w:name w:val="EA55124DAA9240168F6535513F422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F131F-B2B1-465B-AFDD-5381D086926A}"/>
      </w:docPartPr>
      <w:docPartBody>
        <w:p w:rsidR="00B97EBA" w:rsidRDefault="00000000">
          <w:pPr>
            <w:pStyle w:val="EA55124DAA9240168F6535513F422D5C"/>
          </w:pPr>
          <w:r w:rsidRPr="004D3011">
            <w:t>PHONE:</w:t>
          </w:r>
        </w:p>
      </w:docPartBody>
    </w:docPart>
    <w:docPart>
      <w:docPartPr>
        <w:name w:val="E753523616FF4E678D84F946B8A59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A0D2-57EF-4D7C-A8CA-8ED606B88C1C}"/>
      </w:docPartPr>
      <w:docPartBody>
        <w:p w:rsidR="00B97EBA" w:rsidRDefault="00000000">
          <w:pPr>
            <w:pStyle w:val="E753523616FF4E678D84F946B8A59792"/>
          </w:pPr>
          <w:r w:rsidRPr="004D3011">
            <w:t>EMAIL:</w:t>
          </w:r>
        </w:p>
      </w:docPartBody>
    </w:docPart>
    <w:docPart>
      <w:docPartPr>
        <w:name w:val="2C6EA2C2E5684E5FA54DEA7ADEB3C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66976-C1FF-4B6F-811B-64C15DD390AB}"/>
      </w:docPartPr>
      <w:docPartBody>
        <w:p w:rsidR="00B97EBA" w:rsidRDefault="00000000">
          <w:pPr>
            <w:pStyle w:val="2C6EA2C2E5684E5FA54DEA7ADEB3C247"/>
          </w:pPr>
          <w:r w:rsidRPr="00CB0055">
            <w:t>Hobbies</w:t>
          </w:r>
        </w:p>
      </w:docPartBody>
    </w:docPart>
    <w:docPart>
      <w:docPartPr>
        <w:name w:val="E4519B3CA1D4426183DB072D2DEBD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5C903-68EA-400A-89D9-6F0C22F0E6E8}"/>
      </w:docPartPr>
      <w:docPartBody>
        <w:p w:rsidR="00B97EBA" w:rsidRDefault="00000000">
          <w:pPr>
            <w:pStyle w:val="E4519B3CA1D4426183DB072D2DEBDC9A"/>
          </w:pPr>
          <w:r w:rsidRPr="00036450">
            <w:t>EDUCATION</w:t>
          </w:r>
        </w:p>
      </w:docPartBody>
    </w:docPart>
    <w:docPart>
      <w:docPartPr>
        <w:name w:val="851859B9733947E2A6C5B3431E2E8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3C7F2-C334-4A9E-AAD3-21CAD21D2F7D}"/>
      </w:docPartPr>
      <w:docPartBody>
        <w:p w:rsidR="00B97EBA" w:rsidRDefault="00000000">
          <w:pPr>
            <w:pStyle w:val="851859B9733947E2A6C5B3431E2E8A81"/>
          </w:pPr>
          <w:r w:rsidRPr="00036450">
            <w:t>WORK EXPERIENCE</w:t>
          </w:r>
        </w:p>
      </w:docPartBody>
    </w:docPart>
    <w:docPart>
      <w:docPartPr>
        <w:name w:val="0273C02E601D40948EBFF8188AF3B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019A3-500D-44C2-B608-8A620157AE12}"/>
      </w:docPartPr>
      <w:docPartBody>
        <w:p w:rsidR="00B97EBA" w:rsidRDefault="00000000">
          <w:pPr>
            <w:pStyle w:val="0273C02E601D40948EBFF8188AF3B61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89"/>
    <w:rsid w:val="00306A89"/>
    <w:rsid w:val="004D5F96"/>
    <w:rsid w:val="00710BD4"/>
    <w:rsid w:val="00B01F6E"/>
    <w:rsid w:val="00B9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4972A5F0E64279B78E6183CBF4D58B">
    <w:name w:val="8D4972A5F0E64279B78E6183CBF4D58B"/>
  </w:style>
  <w:style w:type="paragraph" w:customStyle="1" w:styleId="96FE81D63C1E48279B2069A1E5702414">
    <w:name w:val="96FE81D63C1E48279B2069A1E5702414"/>
  </w:style>
  <w:style w:type="paragraph" w:customStyle="1" w:styleId="EA55124DAA9240168F6535513F422D5C">
    <w:name w:val="EA55124DAA9240168F6535513F422D5C"/>
  </w:style>
  <w:style w:type="paragraph" w:customStyle="1" w:styleId="E753523616FF4E678D84F946B8A59792">
    <w:name w:val="E753523616FF4E678D84F946B8A5979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C6EA2C2E5684E5FA54DEA7ADEB3C247">
    <w:name w:val="2C6EA2C2E5684E5FA54DEA7ADEB3C247"/>
  </w:style>
  <w:style w:type="paragraph" w:customStyle="1" w:styleId="E4519B3CA1D4426183DB072D2DEBDC9A">
    <w:name w:val="E4519B3CA1D4426183DB072D2DEBDC9A"/>
  </w:style>
  <w:style w:type="paragraph" w:customStyle="1" w:styleId="851859B9733947E2A6C5B3431E2E8A81">
    <w:name w:val="851859B9733947E2A6C5B3431E2E8A8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273C02E601D40948EBFF8188AF3B617">
    <w:name w:val="0273C02E601D40948EBFF8188AF3B6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8T10:28:41.5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8T10:28:02.55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{14B66812-92A3-4981-9932-4DD6E669E041}tf00546271_win32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2023-03-18T10:17:00Z</dcterms:created>
  <dcterms:modified xsi:type="dcterms:W3CDTF">2023-03-18T12:30:00Z</dcterms:modified>
</cp:coreProperties>
</file>