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319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776"/>
        <w:gridCol w:w="755"/>
        <w:gridCol w:w="6788"/>
      </w:tblGrid>
      <w:tr w:rsidR="001B2ABD" w14:paraId="63164D99" w14:textId="77777777" w:rsidTr="0043115C">
        <w:trPr>
          <w:trHeight w:val="5058"/>
        </w:trPr>
        <w:tc>
          <w:tcPr>
            <w:tcW w:w="3776" w:type="dxa"/>
            <w:vAlign w:val="bottom"/>
          </w:tcPr>
          <w:p w14:paraId="58DDF8B9" w14:textId="79B92CDE" w:rsidR="001B2ABD" w:rsidRDefault="0043115C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FFB4174" wp14:editId="0DF7898E">
                  <wp:extent cx="1727835" cy="2608228"/>
                  <wp:effectExtent l="0" t="0" r="5715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6738" cy="2651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" w:type="dxa"/>
          </w:tcPr>
          <w:p w14:paraId="569BB4EF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788" w:type="dxa"/>
            <w:vAlign w:val="bottom"/>
          </w:tcPr>
          <w:p w14:paraId="2E792BF6" w14:textId="19880027" w:rsidR="001B2ABD" w:rsidRDefault="0043115C" w:rsidP="001B2ABD">
            <w:pPr>
              <w:pStyle w:val="Title"/>
            </w:pPr>
            <w:r>
              <w:t>YAMAN</w:t>
            </w:r>
          </w:p>
          <w:p w14:paraId="117A8A00" w14:textId="5FFB1643" w:rsidR="0043115C" w:rsidRPr="0043115C" w:rsidRDefault="0043115C" w:rsidP="0043115C">
            <w:r>
              <w:t>WEB DESIGNER</w:t>
            </w:r>
          </w:p>
          <w:p w14:paraId="79984EDC" w14:textId="7A132B9D" w:rsidR="001B2ABD" w:rsidRDefault="001B2ABD" w:rsidP="001B2ABD">
            <w:pPr>
              <w:pStyle w:val="Subtitle"/>
            </w:pPr>
          </w:p>
        </w:tc>
      </w:tr>
      <w:tr w:rsidR="001B2ABD" w14:paraId="5F896354" w14:textId="77777777" w:rsidTr="0043115C">
        <w:trPr>
          <w:trHeight w:val="6102"/>
        </w:trPr>
        <w:tc>
          <w:tcPr>
            <w:tcW w:w="3776" w:type="dxa"/>
          </w:tcPr>
          <w:p w14:paraId="269E9E76" w14:textId="4D600853" w:rsidR="0043115C" w:rsidRPr="0043115C" w:rsidRDefault="0043115C" w:rsidP="0043115C">
            <w:pPr>
              <w:pStyle w:val="Heading3"/>
            </w:pPr>
            <w:r>
              <w:t xml:space="preserve">YAMAN </w:t>
            </w:r>
          </w:p>
          <w:p w14:paraId="24931351" w14:textId="77FA471E" w:rsidR="00036450" w:rsidRDefault="0043115C" w:rsidP="0043115C">
            <w:proofErr w:type="spellStart"/>
            <w:r>
              <w:t>ojfk</w:t>
            </w:r>
            <w:proofErr w:type="spellEnd"/>
          </w:p>
          <w:p w14:paraId="3958D43B" w14:textId="77777777" w:rsidR="00036450" w:rsidRDefault="00036450" w:rsidP="00036450"/>
          <w:p w14:paraId="1FD2B20E" w14:textId="2EE06081" w:rsidR="00036450" w:rsidRPr="00CB0055" w:rsidRDefault="00036450" w:rsidP="00CB0055">
            <w:pPr>
              <w:pStyle w:val="Heading3"/>
            </w:pPr>
          </w:p>
          <w:sdt>
            <w:sdtPr>
              <w:id w:val="1111563247"/>
              <w:placeholder>
                <w:docPart w:val="196F69F32A5C4085B0EE38070C40324B"/>
              </w:placeholder>
              <w:temporary/>
              <w:showingPlcHdr/>
              <w15:appearance w15:val="hidden"/>
            </w:sdtPr>
            <w:sdtContent>
              <w:p w14:paraId="710575A9" w14:textId="77777777" w:rsidR="004D3011" w:rsidRDefault="004D3011" w:rsidP="004D3011">
                <w:r w:rsidRPr="004D3011">
                  <w:t>PHONE:</w:t>
                </w:r>
              </w:p>
            </w:sdtContent>
          </w:sdt>
          <w:sdt>
            <w:sdtPr>
              <w:id w:val="-324128318"/>
              <w:placeholder>
                <w:docPart w:val="C83AF5ABD3234E279236BD867CBFFCEC"/>
              </w:placeholder>
              <w:temporary/>
              <w:showingPlcHdr/>
              <w15:appearance w15:val="hidden"/>
            </w:sdtPr>
            <w:sdtContent>
              <w:p w14:paraId="797FC588" w14:textId="77777777" w:rsidR="004D3011" w:rsidRDefault="004D3011" w:rsidP="004D3011">
                <w:r>
                  <w:t>678-555-0103</w:t>
                </w:r>
              </w:p>
            </w:sdtContent>
          </w:sdt>
          <w:p w14:paraId="35C9FD66" w14:textId="77777777" w:rsidR="004D3011" w:rsidRPr="004D3011" w:rsidRDefault="004D3011" w:rsidP="004D3011"/>
          <w:sdt>
            <w:sdtPr>
              <w:id w:val="67859272"/>
              <w:placeholder>
                <w:docPart w:val="2EAE3E334D4C46138686AA2CD5CD04FE"/>
              </w:placeholder>
              <w:temporary/>
              <w:showingPlcHdr/>
              <w15:appearance w15:val="hidden"/>
            </w:sdtPr>
            <w:sdtContent>
              <w:p w14:paraId="210B09CC" w14:textId="77777777" w:rsidR="004D3011" w:rsidRDefault="004D3011" w:rsidP="004D3011">
                <w:r w:rsidRPr="004D3011">
                  <w:t>WEBSITE:</w:t>
                </w:r>
              </w:p>
            </w:sdtContent>
          </w:sdt>
          <w:sdt>
            <w:sdtPr>
              <w:id w:val="-720132143"/>
              <w:placeholder>
                <w:docPart w:val="EBFD94BB2EB24EB39DD68B4616FEA54C"/>
              </w:placeholder>
              <w:temporary/>
              <w:showingPlcHdr/>
              <w15:appearance w15:val="hidden"/>
            </w:sdtPr>
            <w:sdtContent>
              <w:p w14:paraId="3F83A57C" w14:textId="77777777" w:rsidR="004D3011" w:rsidRDefault="00E4381A" w:rsidP="004D3011">
                <w:r>
                  <w:t>Website goes here</w:t>
                </w:r>
              </w:p>
            </w:sdtContent>
          </w:sdt>
          <w:p w14:paraId="38705FBD" w14:textId="77777777" w:rsidR="004D3011" w:rsidRDefault="004D3011" w:rsidP="004D3011"/>
          <w:sdt>
            <w:sdtPr>
              <w:id w:val="-240260293"/>
              <w:placeholder>
                <w:docPart w:val="1DA543ECCB2D46BE8C68AC8BBFC423C2"/>
              </w:placeholder>
              <w:temporary/>
              <w:showingPlcHdr/>
              <w15:appearance w15:val="hidden"/>
            </w:sdtPr>
            <w:sdtContent>
              <w:p w14:paraId="4A159965" w14:textId="77777777" w:rsidR="004D3011" w:rsidRDefault="004D3011" w:rsidP="004D3011">
                <w:r w:rsidRPr="004D3011">
                  <w:t>EMAIL:</w:t>
                </w:r>
              </w:p>
            </w:sdtContent>
          </w:sdt>
          <w:sdt>
            <w:sdtPr>
              <w:id w:val="-1223903890"/>
              <w:placeholder>
                <w:docPart w:val="5103DDABFB414896ABC8D44FBB52EF10"/>
              </w:placeholder>
              <w:temporary/>
              <w:showingPlcHdr/>
              <w15:appearance w15:val="hidden"/>
            </w:sdtPr>
            <w:sdtEndPr>
              <w:rPr>
                <w:rStyle w:val="Hyperlink"/>
                <w:color w:val="B85A22" w:themeColor="accent2" w:themeShade="BF"/>
                <w:u w:val="single"/>
              </w:rPr>
            </w:sdtEndPr>
            <w:sdtContent>
              <w:p w14:paraId="39AA9953" w14:textId="77777777" w:rsidR="00036450" w:rsidRPr="00E4381A" w:rsidRDefault="00E4381A" w:rsidP="004D3011">
                <w:pPr>
                  <w:rPr>
                    <w:rStyle w:val="Hyperlink"/>
                  </w:rPr>
                </w:pPr>
                <w:r w:rsidRPr="00E4381A">
                  <w:rPr>
                    <w:rStyle w:val="Hyperlink"/>
                  </w:rPr>
                  <w:t>someone@example.com</w:t>
                </w:r>
                <w:hyperlink r:id="rId7" w:history="1"/>
              </w:p>
            </w:sdtContent>
          </w:sdt>
          <w:p w14:paraId="60C8D2A0" w14:textId="252C41EB" w:rsidR="004D3011" w:rsidRPr="00CB0055" w:rsidRDefault="0043115C" w:rsidP="00CB0055">
            <w:pPr>
              <w:pStyle w:val="Heading3"/>
            </w:pPr>
            <w:r>
              <w:t>9350306704</w:t>
            </w:r>
          </w:p>
          <w:sdt>
            <w:sdtPr>
              <w:id w:val="1444813694"/>
              <w:placeholder>
                <w:docPart w:val="E3F10151261541DAA725414205B38A75"/>
              </w:placeholder>
              <w:temporary/>
              <w:showingPlcHdr/>
              <w15:appearance w15:val="hidden"/>
            </w:sdtPr>
            <w:sdtContent>
              <w:p w14:paraId="13453D49" w14:textId="77777777" w:rsidR="004D3011" w:rsidRDefault="004D3011" w:rsidP="004D3011">
                <w:r w:rsidRPr="004D3011">
                  <w:t>Hobby #1</w:t>
                </w:r>
              </w:p>
            </w:sdtContent>
          </w:sdt>
          <w:sdt>
            <w:sdtPr>
              <w:id w:val="127826779"/>
              <w:placeholder>
                <w:docPart w:val="B8803ECB28424C2E8FDE4CF5CF59C81F"/>
              </w:placeholder>
              <w:temporary/>
              <w:showingPlcHdr/>
              <w15:appearance w15:val="hidden"/>
            </w:sdtPr>
            <w:sdtContent>
              <w:p w14:paraId="624CE858" w14:textId="77777777" w:rsidR="004D3011" w:rsidRDefault="004D3011" w:rsidP="004D3011">
                <w:r w:rsidRPr="004D3011">
                  <w:t>Hobby #2</w:t>
                </w:r>
              </w:p>
            </w:sdtContent>
          </w:sdt>
          <w:sdt>
            <w:sdtPr>
              <w:id w:val="-1460640448"/>
              <w:placeholder>
                <w:docPart w:val="64038901EFC9481BB54105B7C3F1F0AF"/>
              </w:placeholder>
              <w:temporary/>
              <w:showingPlcHdr/>
              <w15:appearance w15:val="hidden"/>
            </w:sdtPr>
            <w:sdtContent>
              <w:p w14:paraId="3B7A551B" w14:textId="77777777" w:rsidR="004D3011" w:rsidRDefault="004D3011" w:rsidP="004D3011">
                <w:r w:rsidRPr="004D3011">
                  <w:t>Hobby #3</w:t>
                </w:r>
              </w:p>
            </w:sdtContent>
          </w:sdt>
          <w:sdt>
            <w:sdtPr>
              <w:id w:val="-1376452077"/>
              <w:placeholder>
                <w:docPart w:val="A20D0CF0DA41422B9E54A598470AAAC2"/>
              </w:placeholder>
              <w:temporary/>
              <w:showingPlcHdr/>
              <w15:appearance w15:val="hidden"/>
            </w:sdtPr>
            <w:sdtContent>
              <w:p w14:paraId="5F1FBE2E" w14:textId="77777777" w:rsidR="004D3011" w:rsidRPr="004D3011" w:rsidRDefault="004D3011" w:rsidP="004D3011">
                <w:r w:rsidRPr="004D3011">
                  <w:t>Hobby #4</w:t>
                </w:r>
              </w:p>
            </w:sdtContent>
          </w:sdt>
        </w:tc>
        <w:tc>
          <w:tcPr>
            <w:tcW w:w="755" w:type="dxa"/>
          </w:tcPr>
          <w:p w14:paraId="5FCFCE97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788" w:type="dxa"/>
          </w:tcPr>
          <w:sdt>
            <w:sdtPr>
              <w:id w:val="1049110328"/>
              <w:placeholder>
                <w:docPart w:val="6B4C76FF38364FC18F37FFA4D4FE74CF"/>
              </w:placeholder>
              <w:temporary/>
              <w:showingPlcHdr/>
              <w15:appearance w15:val="hidden"/>
            </w:sdtPr>
            <w:sdtContent>
              <w:p w14:paraId="42355591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5CF33586" w14:textId="3A53D930" w:rsidR="00036450" w:rsidRPr="00B359E4" w:rsidRDefault="0043115C" w:rsidP="0043115C">
            <w:pPr>
              <w:pStyle w:val="Heading4"/>
            </w:pPr>
            <w:r>
              <w:t>VAISH PUBLIC SCHOOL</w:t>
            </w:r>
          </w:p>
          <w:p w14:paraId="79593C41" w14:textId="387CF78F" w:rsidR="004D3011" w:rsidRDefault="00036450" w:rsidP="00036450">
            <w:r w:rsidRPr="00036450">
              <w:t>[I</w:t>
            </w:r>
            <w:r w:rsidR="0043115C">
              <w:t xml:space="preserve"> Completed 10</w:t>
            </w:r>
            <w:r w:rsidR="0043115C" w:rsidRPr="0043115C">
              <w:rPr>
                <w:vertAlign w:val="superscript"/>
              </w:rPr>
              <w:t>th</w:t>
            </w:r>
            <w:r w:rsidR="0043115C">
              <w:t xml:space="preserve"> </w:t>
            </w:r>
            <w:proofErr w:type="gramStart"/>
            <w:r w:rsidR="0043115C">
              <w:t>class  from</w:t>
            </w:r>
            <w:proofErr w:type="gramEnd"/>
            <w:r w:rsidR="0043115C">
              <w:t xml:space="preserve"> </w:t>
            </w:r>
            <w:proofErr w:type="spellStart"/>
            <w:r w:rsidR="0043115C">
              <w:t>vps</w:t>
            </w:r>
            <w:proofErr w:type="spellEnd"/>
            <w:r w:rsidR="0043115C">
              <w:t xml:space="preserve"> in2017</w:t>
            </w:r>
            <w:r w:rsidRPr="00036450">
              <w:t>.</w:t>
            </w:r>
            <w:r w:rsidR="0043115C">
              <w:t>]</w:t>
            </w:r>
          </w:p>
          <w:p w14:paraId="6F697D00" w14:textId="77777777" w:rsidR="00036450" w:rsidRDefault="00036450" w:rsidP="00036450"/>
          <w:p w14:paraId="795753BD" w14:textId="0D924A6D" w:rsidR="00036450" w:rsidRPr="00B359E4" w:rsidRDefault="00000000" w:rsidP="0043115C">
            <w:pPr>
              <w:pStyle w:val="Heading4"/>
            </w:pPr>
            <w:sdt>
              <w:sdtPr>
                <w:id w:val="1241451579"/>
                <w:placeholder>
                  <w:docPart w:val="0E1DB236D75149DC9178E6EE8A36D0E6"/>
                </w:placeholder>
                <w:temporary/>
                <w:showingPlcHdr/>
                <w15:appearance w15:val="hidden"/>
              </w:sdtPr>
              <w:sdtContent>
                <w:r w:rsidR="00036450" w:rsidRPr="00B359E4">
                  <w:t>[School Name]</w:t>
                </w:r>
              </w:sdtContent>
            </w:sdt>
          </w:p>
          <w:p w14:paraId="263481E2" w14:textId="411AB420" w:rsidR="00036450" w:rsidRDefault="0043115C" w:rsidP="00036450">
            <w:r>
              <w:t xml:space="preserve">[I </w:t>
            </w:r>
            <w:proofErr w:type="gramStart"/>
            <w:r>
              <w:t>completed  12</w:t>
            </w:r>
            <w:proofErr w:type="gramEnd"/>
            <w:r w:rsidRPr="0043115C">
              <w:rPr>
                <w:vertAlign w:val="superscript"/>
              </w:rPr>
              <w:t>th</w:t>
            </w:r>
            <w:r>
              <w:t xml:space="preserve"> class from </w:t>
            </w:r>
            <w:proofErr w:type="spellStart"/>
            <w:r>
              <w:t>vps</w:t>
            </w:r>
            <w:proofErr w:type="spellEnd"/>
            <w:r>
              <w:t xml:space="preserve"> in 2019 from CBSE Board.]</w:t>
            </w:r>
          </w:p>
          <w:sdt>
            <w:sdtPr>
              <w:id w:val="1001553383"/>
              <w:placeholder>
                <w:docPart w:val="696846523AEF4830B890B4D5694D20F0"/>
              </w:placeholder>
              <w:temporary/>
              <w:showingPlcHdr/>
              <w15:appearance w15:val="hidden"/>
            </w:sdtPr>
            <w:sdtContent>
              <w:p w14:paraId="47677745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3D5B6EED" w14:textId="2E195D19" w:rsidR="004D3011" w:rsidRDefault="00050A85" w:rsidP="00036450">
            <w:r>
              <w:t>1 YEAR OF EXPERIENCE</w:t>
            </w:r>
          </w:p>
          <w:sdt>
            <w:sdtPr>
              <w:id w:val="1669594239"/>
              <w:placeholder>
                <w:docPart w:val="794DEFCF4C464935A6BE573CF2E665CD"/>
              </w:placeholder>
              <w:temporary/>
              <w:showingPlcHdr/>
              <w15:appearance w15:val="hidden"/>
            </w:sdtPr>
            <w:sdtContent>
              <w:p w14:paraId="77BB49BE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7B179BB4" w14:textId="77777777" w:rsidR="00036450" w:rsidRDefault="0043115C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HTML5</w:t>
            </w:r>
          </w:p>
          <w:p w14:paraId="63044653" w14:textId="77777777" w:rsidR="0043115C" w:rsidRDefault="0043115C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CSS</w:t>
            </w:r>
          </w:p>
          <w:p w14:paraId="6A434014" w14:textId="77777777" w:rsidR="0043115C" w:rsidRDefault="0043115C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JAVASCRIPT</w:t>
            </w:r>
          </w:p>
          <w:p w14:paraId="4E60A1A8" w14:textId="77777777" w:rsidR="0043115C" w:rsidRDefault="0043115C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BOOTSTRAP</w:t>
            </w:r>
          </w:p>
          <w:p w14:paraId="337AA479" w14:textId="77777777" w:rsidR="0043115C" w:rsidRDefault="0043115C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 xml:space="preserve">JQUERY </w:t>
            </w:r>
          </w:p>
          <w:p w14:paraId="0DE122A5" w14:textId="77777777" w:rsidR="0043115C" w:rsidRDefault="0043115C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 xml:space="preserve">ANIMATION </w:t>
            </w:r>
          </w:p>
          <w:p w14:paraId="6CE2A96A" w14:textId="77777777" w:rsidR="0043115C" w:rsidRDefault="0043115C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ANIMATION WITH CSS</w:t>
            </w:r>
          </w:p>
          <w:p w14:paraId="2CD18029" w14:textId="77777777" w:rsidR="0043115C" w:rsidRDefault="0043115C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 xml:space="preserve"> ANIMATION WITH JAVASCRIPT </w:t>
            </w:r>
          </w:p>
          <w:p w14:paraId="5A98F433" w14:textId="02CE20E2" w:rsidR="0043115C" w:rsidRDefault="0043115C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STATIC WEBSITE</w:t>
            </w:r>
          </w:p>
          <w:p w14:paraId="38D038B2" w14:textId="7EA6E0EA" w:rsidR="00B95981" w:rsidRDefault="00B95981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Dynamic Website</w:t>
            </w:r>
          </w:p>
          <w:p w14:paraId="15DBC05A" w14:textId="77777777" w:rsidR="00050A85" w:rsidRDefault="00050A85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REACTJS</w:t>
            </w:r>
          </w:p>
          <w:p w14:paraId="624EB82C" w14:textId="77777777" w:rsidR="00050A85" w:rsidRDefault="00050A85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E-COMMERCE WEBSITE</w:t>
            </w:r>
          </w:p>
          <w:p w14:paraId="67090172" w14:textId="4C5E6087" w:rsidR="00B95981" w:rsidRPr="004D3011" w:rsidRDefault="00B95981" w:rsidP="004D3011">
            <w:pPr>
              <w:rPr>
                <w:color w:val="FFFFFF" w:themeColor="background1"/>
              </w:rPr>
            </w:pPr>
            <w:r>
              <w:rPr>
                <w:noProof/>
                <w:color w:val="000000" w:themeColor="text1"/>
              </w:rPr>
              <w:t>React js</w:t>
            </w:r>
          </w:p>
        </w:tc>
      </w:tr>
    </w:tbl>
    <w:p w14:paraId="34B48374" w14:textId="77777777" w:rsidR="0043117B" w:rsidRDefault="00000000" w:rsidP="000C45FF">
      <w:pPr>
        <w:tabs>
          <w:tab w:val="left" w:pos="990"/>
        </w:tabs>
      </w:pPr>
    </w:p>
    <w:sectPr w:rsidR="0043117B" w:rsidSect="000C45F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D688F" w14:textId="77777777" w:rsidR="00F03B66" w:rsidRDefault="00F03B66" w:rsidP="000C45FF">
      <w:r>
        <w:separator/>
      </w:r>
    </w:p>
  </w:endnote>
  <w:endnote w:type="continuationSeparator" w:id="0">
    <w:p w14:paraId="0AF846C1" w14:textId="77777777" w:rsidR="00F03B66" w:rsidRDefault="00F03B6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4A4DE" w14:textId="77777777" w:rsidR="00F03B66" w:rsidRDefault="00F03B66" w:rsidP="000C45FF">
      <w:r>
        <w:separator/>
      </w:r>
    </w:p>
  </w:footnote>
  <w:footnote w:type="continuationSeparator" w:id="0">
    <w:p w14:paraId="560BAB64" w14:textId="77777777" w:rsidR="00F03B66" w:rsidRDefault="00F03B6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7DF34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9FB95CD" wp14:editId="03AE9F29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15C"/>
    <w:rsid w:val="00036450"/>
    <w:rsid w:val="00050A85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3115C"/>
    <w:rsid w:val="00445947"/>
    <w:rsid w:val="00460C36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9260CD"/>
    <w:rsid w:val="00940A66"/>
    <w:rsid w:val="00952C25"/>
    <w:rsid w:val="00A2118D"/>
    <w:rsid w:val="00AD0A50"/>
    <w:rsid w:val="00AD76E2"/>
    <w:rsid w:val="00B20152"/>
    <w:rsid w:val="00B359E4"/>
    <w:rsid w:val="00B57D98"/>
    <w:rsid w:val="00B70850"/>
    <w:rsid w:val="00B95981"/>
    <w:rsid w:val="00C066B6"/>
    <w:rsid w:val="00C37BA1"/>
    <w:rsid w:val="00C41B5F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03B66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14221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emailgoeshere@examp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en-US%7bED6BA757-567B-4E2A-8A86-2DF6DB02979B%7d\%7b7374C7D9-F97F-4BD7-8D99-10550A8980E1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mailto:emailgoeshere@example.com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96F69F32A5C4085B0EE38070C403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2BACF-3939-4735-8930-BB31076682E2}"/>
      </w:docPartPr>
      <w:docPartBody>
        <w:p w:rsidR="007C5C65" w:rsidRDefault="00000000">
          <w:pPr>
            <w:pStyle w:val="196F69F32A5C4085B0EE38070C40324B"/>
          </w:pPr>
          <w:r w:rsidRPr="004D3011">
            <w:t>PHONE:</w:t>
          </w:r>
        </w:p>
      </w:docPartBody>
    </w:docPart>
    <w:docPart>
      <w:docPartPr>
        <w:name w:val="C83AF5ABD3234E279236BD867CBFFC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9E15F-2C12-4D40-987B-EB84C2477DE6}"/>
      </w:docPartPr>
      <w:docPartBody>
        <w:p w:rsidR="007C5C65" w:rsidRDefault="00000000">
          <w:pPr>
            <w:pStyle w:val="C83AF5ABD3234E279236BD867CBFFCEC"/>
          </w:pPr>
          <w:r>
            <w:t>678-555-0103</w:t>
          </w:r>
        </w:p>
      </w:docPartBody>
    </w:docPart>
    <w:docPart>
      <w:docPartPr>
        <w:name w:val="2EAE3E334D4C46138686AA2CD5CD0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9C01C9-3FA1-4E42-8752-E375B088725F}"/>
      </w:docPartPr>
      <w:docPartBody>
        <w:p w:rsidR="007C5C65" w:rsidRDefault="00000000">
          <w:pPr>
            <w:pStyle w:val="2EAE3E334D4C46138686AA2CD5CD04FE"/>
          </w:pPr>
          <w:r w:rsidRPr="004D3011">
            <w:t>WEBSITE:</w:t>
          </w:r>
        </w:p>
      </w:docPartBody>
    </w:docPart>
    <w:docPart>
      <w:docPartPr>
        <w:name w:val="EBFD94BB2EB24EB39DD68B4616FEA5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8041B-87A8-4D99-92FF-5C0B3C3B22CB}"/>
      </w:docPartPr>
      <w:docPartBody>
        <w:p w:rsidR="007C5C65" w:rsidRDefault="00000000">
          <w:pPr>
            <w:pStyle w:val="EBFD94BB2EB24EB39DD68B4616FEA54C"/>
          </w:pPr>
          <w:r>
            <w:t>Website goes here</w:t>
          </w:r>
        </w:p>
      </w:docPartBody>
    </w:docPart>
    <w:docPart>
      <w:docPartPr>
        <w:name w:val="1DA543ECCB2D46BE8C68AC8BBFC423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98FFA-8032-4656-BAE1-660FB017EED7}"/>
      </w:docPartPr>
      <w:docPartBody>
        <w:p w:rsidR="007C5C65" w:rsidRDefault="00000000">
          <w:pPr>
            <w:pStyle w:val="1DA543ECCB2D46BE8C68AC8BBFC423C2"/>
          </w:pPr>
          <w:r w:rsidRPr="004D3011">
            <w:t>EMAIL:</w:t>
          </w:r>
        </w:p>
      </w:docPartBody>
    </w:docPart>
    <w:docPart>
      <w:docPartPr>
        <w:name w:val="5103DDABFB414896ABC8D44FBB52E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CB0D2-1EDF-485E-B5D2-280E19525341}"/>
      </w:docPartPr>
      <w:docPartBody>
        <w:p w:rsidR="007C5C65" w:rsidRDefault="00000000">
          <w:pPr>
            <w:pStyle w:val="5103DDABFB414896ABC8D44FBB52EF10"/>
          </w:pPr>
          <w:r w:rsidRPr="00E4381A">
            <w:rPr>
              <w:rStyle w:val="Hyperlink"/>
            </w:rPr>
            <w:t>someone@example.com</w:t>
          </w:r>
          <w:hyperlink r:id="rId4" w:history="1">
            <w:r>
              <w:rPr>
                <w:rStyle w:val="Hyperlink"/>
              </w:rPr>
              <w:t>mailto:emailgoeshere@example.com</w:t>
            </w:r>
          </w:hyperlink>
        </w:p>
      </w:docPartBody>
    </w:docPart>
    <w:docPart>
      <w:docPartPr>
        <w:name w:val="E3F10151261541DAA725414205B38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89408-540D-4BBF-8A9F-6FF2E95612FF}"/>
      </w:docPartPr>
      <w:docPartBody>
        <w:p w:rsidR="007C5C65" w:rsidRDefault="00000000">
          <w:pPr>
            <w:pStyle w:val="E3F10151261541DAA725414205B38A75"/>
          </w:pPr>
          <w:r w:rsidRPr="004D3011">
            <w:t>Hobby #1</w:t>
          </w:r>
        </w:p>
      </w:docPartBody>
    </w:docPart>
    <w:docPart>
      <w:docPartPr>
        <w:name w:val="B8803ECB28424C2E8FDE4CF5CF59C8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B52035-3204-40A1-9C81-53DA79B780ED}"/>
      </w:docPartPr>
      <w:docPartBody>
        <w:p w:rsidR="007C5C65" w:rsidRDefault="00000000">
          <w:pPr>
            <w:pStyle w:val="B8803ECB28424C2E8FDE4CF5CF59C81F"/>
          </w:pPr>
          <w:r w:rsidRPr="004D3011">
            <w:t>Hobby #2</w:t>
          </w:r>
        </w:p>
      </w:docPartBody>
    </w:docPart>
    <w:docPart>
      <w:docPartPr>
        <w:name w:val="64038901EFC9481BB54105B7C3F1F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D1142-AAD5-40BC-8B57-2A5E450B0B4E}"/>
      </w:docPartPr>
      <w:docPartBody>
        <w:p w:rsidR="007C5C65" w:rsidRDefault="00000000">
          <w:pPr>
            <w:pStyle w:val="64038901EFC9481BB54105B7C3F1F0AF"/>
          </w:pPr>
          <w:r w:rsidRPr="004D3011">
            <w:t>Hobby #3</w:t>
          </w:r>
        </w:p>
      </w:docPartBody>
    </w:docPart>
    <w:docPart>
      <w:docPartPr>
        <w:name w:val="A20D0CF0DA41422B9E54A598470AA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7B06C-2D02-4D22-AB50-D84397B3C0D2}"/>
      </w:docPartPr>
      <w:docPartBody>
        <w:p w:rsidR="007C5C65" w:rsidRDefault="00000000">
          <w:pPr>
            <w:pStyle w:val="A20D0CF0DA41422B9E54A598470AAAC2"/>
          </w:pPr>
          <w:r w:rsidRPr="004D3011">
            <w:t>Hobby #4</w:t>
          </w:r>
        </w:p>
      </w:docPartBody>
    </w:docPart>
    <w:docPart>
      <w:docPartPr>
        <w:name w:val="6B4C76FF38364FC18F37FFA4D4FE74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D4E3C-0BE0-4218-BFF6-2AA9D7632EB8}"/>
      </w:docPartPr>
      <w:docPartBody>
        <w:p w:rsidR="007C5C65" w:rsidRDefault="00000000">
          <w:pPr>
            <w:pStyle w:val="6B4C76FF38364FC18F37FFA4D4FE74CF"/>
          </w:pPr>
          <w:r w:rsidRPr="00036450">
            <w:t>EDUCATION</w:t>
          </w:r>
        </w:p>
      </w:docPartBody>
    </w:docPart>
    <w:docPart>
      <w:docPartPr>
        <w:name w:val="0E1DB236D75149DC9178E6EE8A36D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7DB91-E79D-4127-992D-6536A07EC48D}"/>
      </w:docPartPr>
      <w:docPartBody>
        <w:p w:rsidR="007C5C65" w:rsidRDefault="00000000">
          <w:pPr>
            <w:pStyle w:val="0E1DB236D75149DC9178E6EE8A36D0E6"/>
          </w:pPr>
          <w:r w:rsidRPr="00B359E4">
            <w:t>[School Name]</w:t>
          </w:r>
        </w:p>
      </w:docPartBody>
    </w:docPart>
    <w:docPart>
      <w:docPartPr>
        <w:name w:val="696846523AEF4830B890B4D5694D2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2FB6B-21D1-49D6-AF0B-B4DA83585CA3}"/>
      </w:docPartPr>
      <w:docPartBody>
        <w:p w:rsidR="007C5C65" w:rsidRDefault="00000000">
          <w:pPr>
            <w:pStyle w:val="696846523AEF4830B890B4D5694D20F0"/>
          </w:pPr>
          <w:r w:rsidRPr="00036450">
            <w:t>WORK EXPERIENCE</w:t>
          </w:r>
        </w:p>
      </w:docPartBody>
    </w:docPart>
    <w:docPart>
      <w:docPartPr>
        <w:name w:val="794DEFCF4C464935A6BE573CF2E665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D1F31-C41D-4926-AF5B-EDF177D993DD}"/>
      </w:docPartPr>
      <w:docPartBody>
        <w:p w:rsidR="007C5C65" w:rsidRDefault="00000000">
          <w:pPr>
            <w:pStyle w:val="794DEFCF4C464935A6BE573CF2E665CD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3FE"/>
    <w:rsid w:val="007C5C65"/>
    <w:rsid w:val="008843FE"/>
    <w:rsid w:val="00BE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F69F32A5C4085B0EE38070C40324B">
    <w:name w:val="196F69F32A5C4085B0EE38070C40324B"/>
  </w:style>
  <w:style w:type="paragraph" w:customStyle="1" w:styleId="C83AF5ABD3234E279236BD867CBFFCEC">
    <w:name w:val="C83AF5ABD3234E279236BD867CBFFCEC"/>
  </w:style>
  <w:style w:type="paragraph" w:customStyle="1" w:styleId="2EAE3E334D4C46138686AA2CD5CD04FE">
    <w:name w:val="2EAE3E334D4C46138686AA2CD5CD04FE"/>
  </w:style>
  <w:style w:type="paragraph" w:customStyle="1" w:styleId="EBFD94BB2EB24EB39DD68B4616FEA54C">
    <w:name w:val="EBFD94BB2EB24EB39DD68B4616FEA54C"/>
  </w:style>
  <w:style w:type="paragraph" w:customStyle="1" w:styleId="1DA543ECCB2D46BE8C68AC8BBFC423C2">
    <w:name w:val="1DA543ECCB2D46BE8C68AC8BBFC423C2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5103DDABFB414896ABC8D44FBB52EF10">
    <w:name w:val="5103DDABFB414896ABC8D44FBB52EF10"/>
  </w:style>
  <w:style w:type="paragraph" w:customStyle="1" w:styleId="E3F10151261541DAA725414205B38A75">
    <w:name w:val="E3F10151261541DAA725414205B38A75"/>
  </w:style>
  <w:style w:type="paragraph" w:customStyle="1" w:styleId="B8803ECB28424C2E8FDE4CF5CF59C81F">
    <w:name w:val="B8803ECB28424C2E8FDE4CF5CF59C81F"/>
  </w:style>
  <w:style w:type="paragraph" w:customStyle="1" w:styleId="64038901EFC9481BB54105B7C3F1F0AF">
    <w:name w:val="64038901EFC9481BB54105B7C3F1F0AF"/>
  </w:style>
  <w:style w:type="paragraph" w:customStyle="1" w:styleId="A20D0CF0DA41422B9E54A598470AAAC2">
    <w:name w:val="A20D0CF0DA41422B9E54A598470AAAC2"/>
  </w:style>
  <w:style w:type="paragraph" w:customStyle="1" w:styleId="6B4C76FF38364FC18F37FFA4D4FE74CF">
    <w:name w:val="6B4C76FF38364FC18F37FFA4D4FE74CF"/>
  </w:style>
  <w:style w:type="paragraph" w:customStyle="1" w:styleId="0E1DB236D75149DC9178E6EE8A36D0E6">
    <w:name w:val="0E1DB236D75149DC9178E6EE8A36D0E6"/>
  </w:style>
  <w:style w:type="paragraph" w:customStyle="1" w:styleId="696846523AEF4830B890B4D5694D20F0">
    <w:name w:val="696846523AEF4830B890B4D5694D20F0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794DEFCF4C464935A6BE573CF2E665CD">
    <w:name w:val="794DEFCF4C464935A6BE573CF2E665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{7374C7D9-F97F-4BD7-8D99-10550A8980E1}tf00546271_win32</Template>
  <TotalTime>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2023-02-05T09:02:00Z</dcterms:created>
  <dcterms:modified xsi:type="dcterms:W3CDTF">2023-02-05T09:02:00Z</dcterms:modified>
</cp:coreProperties>
</file>