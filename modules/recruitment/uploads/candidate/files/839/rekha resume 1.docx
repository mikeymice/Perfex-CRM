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4FAFF8B41F9A4415AD552296B3BDE34C"/>
        </w:placeholder>
        <w:docPartList>
          <w:docPartGallery w:val="Quick Parts"/>
          <w:docPartCategory w:val=" Resume Name"/>
        </w:docPartList>
      </w:sdtPr>
      <w:sdtContent>
        <w:p w14:paraId="2337B5E5" w14:textId="193EDEEE" w:rsidR="00682D43" w:rsidRPr="000344DA" w:rsidRDefault="00000000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Author"/>
              <w:tag w:val=""/>
              <w:id w:val="1823003119"/>
              <w:placeholder>
                <w:docPart w:val="BA587470B0E9423F954072EF49B4C7E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roofErr w:type="gramStart"/>
              <w:r w:rsidR="001E5BBE" w:rsidRPr="000344DA">
                <w:rPr>
                  <w:rFonts w:ascii="Times New Roman" w:hAnsi="Times New Roman" w:cs="Times New Roman"/>
                </w:rPr>
                <w:t>j.sreerekha</w:t>
              </w:r>
              <w:proofErr w:type="gramEnd"/>
            </w:sdtContent>
          </w:sdt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1A4B56C8463C4131BB9EB01232BBABF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2B49D268" w14:textId="7D2B21B7" w:rsidR="00682D43" w:rsidRPr="000344DA" w:rsidRDefault="000344DA">
              <w:pPr>
                <w:pStyle w:val="NoSpac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344DA"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1E5BBE" w:rsidRPr="000344DA">
                <w:rPr>
                  <w:rFonts w:ascii="Times New Roman" w:hAnsi="Times New Roman" w:cs="Times New Roman"/>
                  <w:sz w:val="24"/>
                  <w:szCs w:val="24"/>
                </w:rPr>
                <w:t>reerekharao06@gmail.com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D7D988A53E494ECE8354C92633C07A3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4A19ACCF" w14:textId="46B9A98F" w:rsidR="00682D43" w:rsidRPr="000344DA" w:rsidRDefault="001E5BBE">
              <w:pPr>
                <w:pStyle w:val="NoSpac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344DA">
                <w:rPr>
                  <w:rFonts w:ascii="Times New Roman" w:hAnsi="Times New Roman" w:cs="Times New Roman"/>
                  <w:sz w:val="24"/>
                  <w:szCs w:val="24"/>
                </w:rPr>
                <w:t>Karimnagar.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EB6017A05A334D16B2186ABA389F9CB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5607508C" w14:textId="59A29F20" w:rsidR="00682D43" w:rsidRPr="000344DA" w:rsidRDefault="001E5BBE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0344DA">
                <w:rPr>
                  <w:rFonts w:ascii="Times New Roman" w:hAnsi="Times New Roman" w:cs="Times New Roman"/>
                  <w:sz w:val="24"/>
                  <w:szCs w:val="24"/>
                </w:rPr>
                <w:t>6304370355</w:t>
              </w:r>
            </w:p>
          </w:sdtContent>
        </w:sdt>
        <w:p w14:paraId="1FC58109" w14:textId="77777777" w:rsidR="00682D43" w:rsidRPr="000344DA" w:rsidRDefault="00000000">
          <w:pPr>
            <w:rPr>
              <w:rFonts w:ascii="Times New Roman" w:hAnsi="Times New Roman" w:cs="Times New Roman"/>
            </w:rPr>
          </w:pPr>
        </w:p>
      </w:sdtContent>
    </w:sdt>
    <w:p w14:paraId="76F3F67B" w14:textId="77777777" w:rsidR="00682D43" w:rsidRPr="000344DA" w:rsidRDefault="00000000">
      <w:pPr>
        <w:pStyle w:val="SectionHeading"/>
        <w:rPr>
          <w:rFonts w:ascii="Times New Roman" w:hAnsi="Times New Roman" w:cs="Times New Roman"/>
          <w:b/>
          <w:bCs w:val="0"/>
          <w:color w:val="auto"/>
          <w:u w:val="single"/>
        </w:rPr>
      </w:pPr>
      <w:r w:rsidRPr="000344DA">
        <w:rPr>
          <w:rFonts w:ascii="Times New Roman" w:hAnsi="Times New Roman" w:cs="Times New Roman"/>
          <w:b/>
          <w:bCs w:val="0"/>
          <w:color w:val="auto"/>
          <w:u w:val="single"/>
        </w:rPr>
        <w:t>Objectives</w:t>
      </w:r>
    </w:p>
    <w:p w14:paraId="0843C014" w14:textId="2BF23AA4" w:rsidR="00682D43" w:rsidRPr="000344DA" w:rsidRDefault="001E5BBE">
      <w:pPr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sz w:val="24"/>
          <w:szCs w:val="24"/>
        </w:rPr>
        <w:t xml:space="preserve">To work in an organization which provides me with sample opportunities to enhance my skills and knowledge along with contributing growth of </w:t>
      </w:r>
      <w:r w:rsidR="000344DA" w:rsidRPr="000344DA">
        <w:rPr>
          <w:rFonts w:ascii="Times New Roman" w:hAnsi="Times New Roman" w:cs="Times New Roman"/>
          <w:sz w:val="24"/>
          <w:szCs w:val="24"/>
        </w:rPr>
        <w:t xml:space="preserve">organization </w:t>
      </w:r>
    </w:p>
    <w:p w14:paraId="2A2C6841" w14:textId="1894A501" w:rsidR="00682D43" w:rsidRPr="000344DA" w:rsidRDefault="00000000">
      <w:pPr>
        <w:pStyle w:val="SectionHeading"/>
        <w:rPr>
          <w:rFonts w:ascii="Times New Roman" w:hAnsi="Times New Roman" w:cs="Times New Roman"/>
          <w:b/>
          <w:bCs w:val="0"/>
          <w:color w:val="auto"/>
          <w:u w:val="single"/>
        </w:rPr>
      </w:pPr>
      <w:r w:rsidRPr="000344DA">
        <w:rPr>
          <w:rFonts w:ascii="Times New Roman" w:hAnsi="Times New Roman" w:cs="Times New Roman"/>
          <w:b/>
          <w:bCs w:val="0"/>
          <w:color w:val="auto"/>
          <w:u w:val="single"/>
        </w:rPr>
        <w:t>Education</w:t>
      </w:r>
    </w:p>
    <w:p w14:paraId="198ADB7A" w14:textId="220D3BBC" w:rsidR="001E5BBE" w:rsidRPr="000344DA" w:rsidRDefault="001E5BBE" w:rsidP="001E5BBE">
      <w:pPr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b/>
          <w:bCs/>
          <w:sz w:val="24"/>
          <w:szCs w:val="24"/>
        </w:rPr>
        <w:t>BTECH</w:t>
      </w:r>
      <w:r w:rsidRPr="000344DA">
        <w:rPr>
          <w:rFonts w:ascii="Times New Roman" w:hAnsi="Times New Roman" w:cs="Times New Roman"/>
          <w:sz w:val="24"/>
          <w:szCs w:val="24"/>
        </w:rPr>
        <w:t>, Computer Science and Engineering</w:t>
      </w:r>
      <w:r w:rsidR="000344DA" w:rsidRPr="000344DA">
        <w:rPr>
          <w:rFonts w:ascii="Times New Roman" w:hAnsi="Times New Roman" w:cs="Times New Roman"/>
          <w:sz w:val="24"/>
          <w:szCs w:val="24"/>
        </w:rPr>
        <w:t xml:space="preserve"> </w:t>
      </w:r>
      <w:r w:rsidRPr="000344DA">
        <w:rPr>
          <w:rFonts w:ascii="Times New Roman" w:hAnsi="Times New Roman" w:cs="Times New Roman"/>
          <w:sz w:val="24"/>
          <w:szCs w:val="24"/>
        </w:rPr>
        <w:t>(CSE),</w:t>
      </w:r>
      <w:r w:rsidR="000344DA" w:rsidRPr="000344DA">
        <w:rPr>
          <w:rFonts w:ascii="Times New Roman" w:hAnsi="Times New Roman" w:cs="Times New Roman"/>
          <w:sz w:val="24"/>
          <w:szCs w:val="24"/>
        </w:rPr>
        <w:t xml:space="preserve"> </w:t>
      </w:r>
      <w:r w:rsidRPr="000344DA">
        <w:rPr>
          <w:rFonts w:ascii="Times New Roman" w:hAnsi="Times New Roman" w:cs="Times New Roman"/>
          <w:sz w:val="24"/>
          <w:szCs w:val="24"/>
        </w:rPr>
        <w:t xml:space="preserve">Vivekananda Institute of Technology and Science </w:t>
      </w:r>
    </w:p>
    <w:p w14:paraId="5F4FBBFD" w14:textId="702A66B6" w:rsidR="001E5BBE" w:rsidRPr="000344DA" w:rsidRDefault="001E5BBE" w:rsidP="001E5BBE">
      <w:pPr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sz w:val="24"/>
          <w:szCs w:val="24"/>
        </w:rPr>
        <w:t>(Affiliated to JNTU Hyderabad)</w:t>
      </w:r>
    </w:p>
    <w:p w14:paraId="7B56AFD6" w14:textId="494DB830" w:rsidR="001E5BBE" w:rsidRPr="000344DA" w:rsidRDefault="001E5BBE" w:rsidP="001E5BBE">
      <w:pPr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b/>
          <w:bCs/>
          <w:sz w:val="24"/>
          <w:szCs w:val="24"/>
        </w:rPr>
        <w:t>Intermediate</w:t>
      </w:r>
      <w:r w:rsidRPr="000344DA">
        <w:rPr>
          <w:rFonts w:ascii="Times New Roman" w:hAnsi="Times New Roman" w:cs="Times New Roman"/>
          <w:sz w:val="24"/>
          <w:szCs w:val="24"/>
        </w:rPr>
        <w:t>-Alphores Junior college</w:t>
      </w:r>
      <w:r w:rsidR="00272BC9">
        <w:rPr>
          <w:rFonts w:ascii="Times New Roman" w:hAnsi="Times New Roman" w:cs="Times New Roman"/>
          <w:sz w:val="24"/>
          <w:szCs w:val="24"/>
        </w:rPr>
        <w:t xml:space="preserve">, </w:t>
      </w:r>
      <w:r w:rsidRPr="000344DA">
        <w:rPr>
          <w:rFonts w:ascii="Times New Roman" w:hAnsi="Times New Roman" w:cs="Times New Roman"/>
          <w:sz w:val="24"/>
          <w:szCs w:val="24"/>
        </w:rPr>
        <w:t>Percentage:74.5%</w:t>
      </w:r>
    </w:p>
    <w:p w14:paraId="080F9239" w14:textId="459FD5DD" w:rsidR="00682D43" w:rsidRPr="000344DA" w:rsidRDefault="001E5BBE">
      <w:pPr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Pr="000344DA">
        <w:rPr>
          <w:rFonts w:ascii="Times New Roman" w:hAnsi="Times New Roman" w:cs="Times New Roman"/>
          <w:sz w:val="24"/>
          <w:szCs w:val="24"/>
        </w:rPr>
        <w:t>- Vindhya valley High School</w:t>
      </w:r>
      <w:r w:rsidR="00272BC9">
        <w:rPr>
          <w:rFonts w:ascii="Times New Roman" w:hAnsi="Times New Roman" w:cs="Times New Roman"/>
          <w:sz w:val="24"/>
          <w:szCs w:val="24"/>
        </w:rPr>
        <w:t xml:space="preserve">, </w:t>
      </w:r>
      <w:r w:rsidRPr="000344DA">
        <w:rPr>
          <w:rFonts w:ascii="Times New Roman" w:hAnsi="Times New Roman" w:cs="Times New Roman"/>
          <w:sz w:val="24"/>
          <w:szCs w:val="24"/>
        </w:rPr>
        <w:t>GPA:8.8</w:t>
      </w:r>
    </w:p>
    <w:p w14:paraId="586958E4" w14:textId="325CD33D" w:rsidR="00682D43" w:rsidRPr="000344DA" w:rsidRDefault="000344DA">
      <w:pPr>
        <w:pStyle w:val="SectionHeading"/>
        <w:rPr>
          <w:rFonts w:ascii="Times New Roman" w:hAnsi="Times New Roman" w:cs="Times New Roman"/>
          <w:b/>
          <w:bCs w:val="0"/>
          <w:color w:val="auto"/>
          <w:u w:val="single"/>
        </w:rPr>
      </w:pPr>
      <w:r w:rsidRPr="000344DA">
        <w:rPr>
          <w:rFonts w:ascii="Times New Roman" w:hAnsi="Times New Roman" w:cs="Times New Roman"/>
          <w:b/>
          <w:bCs w:val="0"/>
          <w:color w:val="auto"/>
          <w:u w:val="single"/>
        </w:rPr>
        <w:t xml:space="preserve">TECHNICAL </w:t>
      </w:r>
      <w:r w:rsidR="00000000" w:rsidRPr="000344DA">
        <w:rPr>
          <w:rFonts w:ascii="Times New Roman" w:hAnsi="Times New Roman" w:cs="Times New Roman"/>
          <w:b/>
          <w:bCs w:val="0"/>
          <w:color w:val="auto"/>
          <w:u w:val="single"/>
        </w:rPr>
        <w:t>Skills</w:t>
      </w:r>
    </w:p>
    <w:p w14:paraId="5C8407E8" w14:textId="1644815D" w:rsidR="00682D43" w:rsidRPr="000344DA" w:rsidRDefault="001E5BBE">
      <w:pPr>
        <w:pStyle w:val="ListParagraph"/>
        <w:numPr>
          <w:ilvl w:val="0"/>
          <w:numId w:val="4"/>
        </w:numPr>
        <w:ind w:hanging="288"/>
        <w:rPr>
          <w:rFonts w:ascii="Times New Roman" w:hAnsi="Times New Roman" w:cs="Times New Roman"/>
          <w:sz w:val="24"/>
          <w:szCs w:val="24"/>
        </w:rPr>
      </w:pPr>
      <w:r w:rsidRPr="000344DA">
        <w:rPr>
          <w:rFonts w:ascii="Times New Roman" w:hAnsi="Times New Roman" w:cs="Times New Roman"/>
          <w:sz w:val="24"/>
          <w:szCs w:val="24"/>
        </w:rPr>
        <w:t>C,</w:t>
      </w:r>
      <w:r w:rsidR="000344DA" w:rsidRPr="000344DA">
        <w:rPr>
          <w:rFonts w:ascii="Times New Roman" w:hAnsi="Times New Roman" w:cs="Times New Roman"/>
          <w:sz w:val="24"/>
          <w:szCs w:val="24"/>
        </w:rPr>
        <w:t xml:space="preserve"> </w:t>
      </w:r>
      <w:r w:rsidRPr="000344DA">
        <w:rPr>
          <w:rFonts w:ascii="Times New Roman" w:hAnsi="Times New Roman" w:cs="Times New Roman"/>
          <w:sz w:val="24"/>
          <w:szCs w:val="24"/>
        </w:rPr>
        <w:t>C++,</w:t>
      </w:r>
      <w:r w:rsidR="000344DA" w:rsidRPr="000344DA">
        <w:rPr>
          <w:rFonts w:ascii="Times New Roman" w:hAnsi="Times New Roman" w:cs="Times New Roman"/>
          <w:sz w:val="24"/>
          <w:szCs w:val="24"/>
        </w:rPr>
        <w:t xml:space="preserve"> </w:t>
      </w:r>
      <w:r w:rsidRPr="000344DA">
        <w:rPr>
          <w:rFonts w:ascii="Times New Roman" w:hAnsi="Times New Roman" w:cs="Times New Roman"/>
          <w:sz w:val="24"/>
          <w:szCs w:val="24"/>
        </w:rPr>
        <w:t xml:space="preserve">Java, Python, MS-Word, MS-Excel, </w:t>
      </w:r>
      <w:r w:rsidR="000344DA" w:rsidRPr="000344DA">
        <w:rPr>
          <w:rFonts w:ascii="Times New Roman" w:hAnsi="Times New Roman" w:cs="Times New Roman"/>
          <w:sz w:val="24"/>
          <w:szCs w:val="24"/>
        </w:rPr>
        <w:t>HTML, CSS, Java script, SQL.</w:t>
      </w:r>
    </w:p>
    <w:p w14:paraId="5D239BC2" w14:textId="1E4E3EC3" w:rsidR="000344DA" w:rsidRDefault="000344DA" w:rsidP="000344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4D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0D1C65C0" w14:textId="2365340F" w:rsidR="00272BC9" w:rsidRDefault="000344DA" w:rsidP="00272BC9">
      <w:pPr>
        <w:pStyle w:val="BodyTextIndent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272BC9">
        <w:rPr>
          <w:rFonts w:ascii="Times New Roman" w:hAnsi="Times New Roman"/>
          <w:sz w:val="24"/>
          <w:szCs w:val="24"/>
        </w:rPr>
        <w:t>Health monitoring on social media over a time</w:t>
      </w:r>
      <w:r w:rsidR="00272BC9" w:rsidRPr="00272BC9">
        <w:rPr>
          <w:rFonts w:ascii="Times New Roman" w:hAnsi="Times New Roman"/>
          <w:sz w:val="24"/>
          <w:szCs w:val="24"/>
        </w:rPr>
        <w:t xml:space="preserve">. This project is done by using </w:t>
      </w:r>
      <w:r w:rsidR="00272BC9">
        <w:rPr>
          <w:rFonts w:ascii="Times New Roman" w:hAnsi="Times New Roman"/>
          <w:bCs/>
          <w:sz w:val="24"/>
          <w:szCs w:val="24"/>
        </w:rPr>
        <w:t>HTML,</w:t>
      </w:r>
      <w:r w:rsidR="00272BC9" w:rsidRPr="00272BC9">
        <w:rPr>
          <w:rFonts w:ascii="Times New Roman" w:hAnsi="Times New Roman"/>
          <w:bCs/>
          <w:sz w:val="24"/>
          <w:szCs w:val="24"/>
        </w:rPr>
        <w:t xml:space="preserve"> JSP,</w:t>
      </w:r>
      <w:r w:rsidR="00272BC9" w:rsidRPr="008155C4">
        <w:rPr>
          <w:rFonts w:ascii="Times New Roman" w:hAnsi="Times New Roman"/>
          <w:b/>
          <w:sz w:val="24"/>
          <w:szCs w:val="24"/>
        </w:rPr>
        <w:t xml:space="preserve"> </w:t>
      </w:r>
      <w:r w:rsidR="00272BC9" w:rsidRPr="00272BC9">
        <w:rPr>
          <w:rFonts w:ascii="Times New Roman" w:hAnsi="Times New Roman"/>
          <w:bCs/>
          <w:sz w:val="24"/>
          <w:szCs w:val="24"/>
        </w:rPr>
        <w:t>Servlets, Java Bean</w:t>
      </w:r>
      <w:r w:rsidR="00272BC9">
        <w:rPr>
          <w:rFonts w:ascii="Times New Roman" w:hAnsi="Times New Roman"/>
          <w:bCs/>
          <w:sz w:val="24"/>
          <w:szCs w:val="24"/>
        </w:rPr>
        <w:t>.</w:t>
      </w:r>
    </w:p>
    <w:p w14:paraId="29CBF624" w14:textId="293D12E0" w:rsidR="00272BC9" w:rsidRPr="00272BC9" w:rsidRDefault="00272BC9" w:rsidP="00272BC9">
      <w:pPr>
        <w:pStyle w:val="BodyTextIndent"/>
        <w:ind w:firstLine="0"/>
        <w:rPr>
          <w:rFonts w:ascii="Times New Roman" w:hAnsi="Times New Roman"/>
          <w:b/>
          <w:sz w:val="28"/>
          <w:szCs w:val="28"/>
          <w:u w:val="single"/>
        </w:rPr>
      </w:pPr>
      <w:r w:rsidRPr="00272BC9">
        <w:rPr>
          <w:rFonts w:ascii="Times New Roman" w:hAnsi="Times New Roman"/>
          <w:b/>
          <w:sz w:val="28"/>
          <w:szCs w:val="28"/>
          <w:u w:val="single"/>
        </w:rPr>
        <w:t>LANGUAGES KNOWN</w:t>
      </w:r>
    </w:p>
    <w:p w14:paraId="03107FB9" w14:textId="5BCDE7B6" w:rsidR="00272BC9" w:rsidRDefault="00272BC9" w:rsidP="000344DA">
      <w:pPr>
        <w:rPr>
          <w:rFonts w:ascii="Times New Roman" w:hAnsi="Times New Roman" w:cs="Times New Roman"/>
          <w:sz w:val="24"/>
          <w:szCs w:val="24"/>
        </w:rPr>
      </w:pPr>
      <w:r w:rsidRPr="00272BC9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2BC9">
        <w:rPr>
          <w:rFonts w:ascii="Times New Roman" w:hAnsi="Times New Roman" w:cs="Times New Roman"/>
          <w:sz w:val="24"/>
          <w:szCs w:val="24"/>
        </w:rPr>
        <w:t>Telugu</w:t>
      </w:r>
    </w:p>
    <w:p w14:paraId="053F2842" w14:textId="2B811C3B" w:rsidR="00272BC9" w:rsidRDefault="00272BC9" w:rsidP="000344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2BC9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14:paraId="1324DE2D" w14:textId="0EB668D2" w:rsidR="00272BC9" w:rsidRDefault="00272BC9" w:rsidP="000344DA">
      <w:pPr>
        <w:rPr>
          <w:rFonts w:ascii="Times New Roman" w:hAnsi="Times New Roman" w:cs="Times New Roman"/>
          <w:sz w:val="24"/>
          <w:szCs w:val="24"/>
        </w:rPr>
      </w:pPr>
      <w:r w:rsidRPr="00272BC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ather name: Jakkula Narender rao</w:t>
      </w:r>
    </w:p>
    <w:p w14:paraId="06DFFC76" w14:textId="6DA9831C" w:rsidR="00272BC9" w:rsidRDefault="00272BC9" w:rsidP="0003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08-07-2002</w:t>
      </w:r>
    </w:p>
    <w:p w14:paraId="1B17BE5D" w14:textId="14BF145E" w:rsidR="00272BC9" w:rsidRPr="0056019D" w:rsidRDefault="00272BC9" w:rsidP="000344DA">
      <w:pPr>
        <w:rPr>
          <w:rFonts w:ascii="Times New Roman" w:hAnsi="Times New Roman" w:cs="Times New Roman"/>
          <w:sz w:val="24"/>
          <w:szCs w:val="24"/>
        </w:rPr>
      </w:pPr>
      <w:r w:rsidRPr="0056019D">
        <w:rPr>
          <w:rFonts w:ascii="Times New Roman" w:hAnsi="Times New Roman" w:cs="Times New Roman"/>
          <w:sz w:val="24"/>
          <w:szCs w:val="24"/>
        </w:rPr>
        <w:t>Address: Rekurthi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019D">
        <w:rPr>
          <w:rFonts w:ascii="Times New Roman" w:hAnsi="Times New Roman" w:cs="Times New Roman"/>
          <w:sz w:val="24"/>
          <w:szCs w:val="24"/>
        </w:rPr>
        <w:t>Karimnagar, Telangana.</w:t>
      </w:r>
    </w:p>
    <w:p w14:paraId="548E2EA3" w14:textId="1FDC639E" w:rsidR="00272BC9" w:rsidRPr="0056019D" w:rsidRDefault="00272BC9" w:rsidP="000344DA">
      <w:pPr>
        <w:rPr>
          <w:rFonts w:ascii="Times New Roman" w:hAnsi="Times New Roman" w:cs="Times New Roman"/>
          <w:sz w:val="24"/>
          <w:szCs w:val="24"/>
        </w:rPr>
      </w:pPr>
      <w:r w:rsidRPr="0056019D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Pr="005601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8D674C" w14:textId="31721A62" w:rsidR="00272BC9" w:rsidRDefault="00272BC9" w:rsidP="00272BC9">
      <w:r>
        <w:t>I hereby declare that the information furnished above is true to best of my knowledge</w:t>
      </w:r>
      <w:r w:rsidR="0056019D">
        <w:t>.</w:t>
      </w:r>
    </w:p>
    <w:p w14:paraId="016B00B1" w14:textId="203502B1" w:rsidR="0056019D" w:rsidRPr="0056019D" w:rsidRDefault="0056019D" w:rsidP="00272BC9">
      <w:pPr>
        <w:rPr>
          <w:rFonts w:ascii="Times New Roman" w:hAnsi="Times New Roman" w:cs="Times New Roman"/>
          <w:b/>
          <w:bCs/>
        </w:rPr>
      </w:pPr>
    </w:p>
    <w:p w14:paraId="64E66030" w14:textId="00BC9ADB" w:rsidR="00272BC9" w:rsidRPr="00272BC9" w:rsidRDefault="00272BC9" w:rsidP="000344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CF7EA" w14:textId="77777777" w:rsidR="00272BC9" w:rsidRPr="00272BC9" w:rsidRDefault="00272BC9" w:rsidP="000344DA">
      <w:pPr>
        <w:rPr>
          <w:rFonts w:ascii="Times New Roman" w:hAnsi="Times New Roman" w:cs="Times New Roman"/>
          <w:sz w:val="24"/>
          <w:szCs w:val="24"/>
        </w:rPr>
      </w:pPr>
    </w:p>
    <w:p w14:paraId="34C21FA3" w14:textId="77777777" w:rsidR="000344DA" w:rsidRDefault="000344DA" w:rsidP="000344DA">
      <w:pPr>
        <w:pStyle w:val="ListParagraph"/>
        <w:ind w:left="432"/>
        <w:rPr>
          <w:rFonts w:ascii="Times New Roman" w:hAnsi="Times New Roman" w:cs="Times New Roman"/>
        </w:rPr>
      </w:pPr>
    </w:p>
    <w:p w14:paraId="5D135EB8" w14:textId="77777777" w:rsidR="000344DA" w:rsidRPr="000344DA" w:rsidRDefault="000344DA" w:rsidP="000344DA">
      <w:pPr>
        <w:pStyle w:val="ListParagraph"/>
        <w:ind w:left="432"/>
        <w:rPr>
          <w:rFonts w:ascii="Times New Roman" w:hAnsi="Times New Roman" w:cs="Times New Roman"/>
        </w:rPr>
      </w:pPr>
    </w:p>
    <w:p w14:paraId="0D74100F" w14:textId="3898D908" w:rsidR="000344DA" w:rsidRPr="000344DA" w:rsidRDefault="000344DA" w:rsidP="000344DA">
      <w:pPr>
        <w:pStyle w:val="ListParagraph"/>
        <w:ind w:left="432"/>
        <w:rPr>
          <w:rFonts w:ascii="Times New Roman" w:hAnsi="Times New Roman" w:cs="Times New Roman"/>
        </w:rPr>
      </w:pPr>
    </w:p>
    <w:p w14:paraId="5ACAC99E" w14:textId="77777777" w:rsidR="000344DA" w:rsidRPr="000344DA" w:rsidRDefault="000344DA" w:rsidP="000344DA">
      <w:pPr>
        <w:pStyle w:val="ListParagraph"/>
        <w:ind w:left="432"/>
        <w:rPr>
          <w:rFonts w:ascii="Times New Roman" w:hAnsi="Times New Roman" w:cs="Times New Roman"/>
        </w:rPr>
      </w:pPr>
    </w:p>
    <w:p w14:paraId="50302A65" w14:textId="77777777" w:rsidR="00682D43" w:rsidRDefault="00682D43">
      <w:pPr>
        <w:spacing w:line="276" w:lineRule="auto"/>
      </w:pPr>
    </w:p>
    <w:sectPr w:rsidR="00682D43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1275" w14:textId="77777777" w:rsidR="00292CB8" w:rsidRDefault="00292CB8">
      <w:pPr>
        <w:spacing w:after="0" w:line="240" w:lineRule="auto"/>
      </w:pPr>
      <w:r>
        <w:separator/>
      </w:r>
    </w:p>
  </w:endnote>
  <w:endnote w:type="continuationSeparator" w:id="0">
    <w:p w14:paraId="075DF286" w14:textId="77777777" w:rsidR="00292CB8" w:rsidRDefault="0029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3ED0" w14:textId="77777777" w:rsidR="00682D43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A272C" wp14:editId="6A1D9B7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9D3A0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E25EA8" wp14:editId="6356038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EA5EE2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D18012" wp14:editId="012B17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EB009A8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0E407527" w14:textId="77777777" w:rsidR="00682D43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D2A641A" wp14:editId="0E4F25F2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9DF2E7" w14:textId="77777777" w:rsidR="00682D43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D2A641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4F9DF2E7" w14:textId="77777777" w:rsidR="00682D43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F026" w14:textId="77777777" w:rsidR="00292CB8" w:rsidRDefault="00292CB8">
      <w:pPr>
        <w:spacing w:after="0" w:line="240" w:lineRule="auto"/>
      </w:pPr>
      <w:r>
        <w:separator/>
      </w:r>
    </w:p>
  </w:footnote>
  <w:footnote w:type="continuationSeparator" w:id="0">
    <w:p w14:paraId="33E86B0A" w14:textId="77777777" w:rsidR="00292CB8" w:rsidRDefault="0029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3238" w14:textId="77777777" w:rsidR="00682D43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F7488" wp14:editId="07D641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92C6FB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8A59AD" wp14:editId="739F26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AB8D613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B910E1E" wp14:editId="46D7608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49ACA5F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70B46063" w14:textId="77777777" w:rsidR="00682D43" w:rsidRDefault="00682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86649">
    <w:abstractNumId w:val="4"/>
  </w:num>
  <w:num w:numId="2" w16cid:durableId="646014237">
    <w:abstractNumId w:val="1"/>
  </w:num>
  <w:num w:numId="3" w16cid:durableId="1861431922">
    <w:abstractNumId w:val="2"/>
  </w:num>
  <w:num w:numId="4" w16cid:durableId="643002075">
    <w:abstractNumId w:val="0"/>
  </w:num>
  <w:num w:numId="5" w16cid:durableId="14893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E"/>
    <w:rsid w:val="000344DA"/>
    <w:rsid w:val="001E5BBE"/>
    <w:rsid w:val="00272BC9"/>
    <w:rsid w:val="00292CB8"/>
    <w:rsid w:val="0056019D"/>
    <w:rsid w:val="006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5D7F"/>
  <w15:docId w15:val="{51E8A88B-8D32-4910-B03C-28A9AA34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BodyTextIndent">
    <w:name w:val="Body Text Indent"/>
    <w:basedOn w:val="Normal"/>
    <w:link w:val="BodyTextIndentChar"/>
    <w:rsid w:val="00272BC9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72BC9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FF8B41F9A4415AD552296B3BDE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CFA4-9B3C-4990-9A3F-3C36F165303C}"/>
      </w:docPartPr>
      <w:docPartBody>
        <w:p w:rsidR="00000000" w:rsidRDefault="00000000">
          <w:pPr>
            <w:pStyle w:val="4FAFF8B41F9A4415AD552296B3BDE34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A587470B0E9423F954072EF49B4C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20DA3-4DEF-47E5-96E3-AE327690C6E4}"/>
      </w:docPartPr>
      <w:docPartBody>
        <w:p w:rsidR="00000000" w:rsidRDefault="00000000">
          <w:pPr>
            <w:pStyle w:val="BA587470B0E9423F954072EF49B4C7E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A4B56C8463C4131BB9EB01232B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B64F-39EC-420E-B533-6290A44891F1}"/>
      </w:docPartPr>
      <w:docPartBody>
        <w:p w:rsidR="00000000" w:rsidRDefault="00000000">
          <w:pPr>
            <w:pStyle w:val="1A4B56C8463C4131BB9EB01232BBABF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7D988A53E494ECE8354C92633C07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2ABC-9DE8-40FF-A58C-956DB5D68F3F}"/>
      </w:docPartPr>
      <w:docPartBody>
        <w:p w:rsidR="00000000" w:rsidRDefault="00000000">
          <w:pPr>
            <w:pStyle w:val="D7D988A53E494ECE8354C92633C07A3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B6017A05A334D16B2186ABA389F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666B-4F47-461C-BD20-134C69186F71}"/>
      </w:docPartPr>
      <w:docPartBody>
        <w:p w:rsidR="00000000" w:rsidRDefault="00000000">
          <w:pPr>
            <w:pStyle w:val="EB6017A05A334D16B2186ABA389F9CB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DF"/>
    <w:rsid w:val="00A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FAFF8B41F9A4415AD552296B3BDE34C">
    <w:name w:val="4FAFF8B41F9A4415AD552296B3BDE34C"/>
  </w:style>
  <w:style w:type="paragraph" w:customStyle="1" w:styleId="BA587470B0E9423F954072EF49B4C7ED">
    <w:name w:val="BA587470B0E9423F954072EF49B4C7ED"/>
  </w:style>
  <w:style w:type="paragraph" w:customStyle="1" w:styleId="1A4B56C8463C4131BB9EB01232BBABF4">
    <w:name w:val="1A4B56C8463C4131BB9EB01232BBABF4"/>
  </w:style>
  <w:style w:type="paragraph" w:customStyle="1" w:styleId="D7D988A53E494ECE8354C92633C07A3E">
    <w:name w:val="D7D988A53E494ECE8354C92633C07A3E"/>
  </w:style>
  <w:style w:type="paragraph" w:customStyle="1" w:styleId="EB6017A05A334D16B2186ABA389F9CB5">
    <w:name w:val="EB6017A05A334D16B2186ABA389F9CB5"/>
  </w:style>
  <w:style w:type="paragraph" w:customStyle="1" w:styleId="B871CCD732194A03A90821941E80A494">
    <w:name w:val="B871CCD732194A03A90821941E80A494"/>
  </w:style>
  <w:style w:type="paragraph" w:customStyle="1" w:styleId="3C3AF658B9184E7394038E9E92651FD1">
    <w:name w:val="3C3AF658B9184E7394038E9E92651FD1"/>
  </w:style>
  <w:style w:type="paragraph" w:customStyle="1" w:styleId="A23B853D6ABE4C0FA57AC9BB13714F06">
    <w:name w:val="A23B853D6ABE4C0FA57AC9BB13714F06"/>
  </w:style>
  <w:style w:type="paragraph" w:customStyle="1" w:styleId="6F3638406576458E85D10CE092CD28D4">
    <w:name w:val="6F3638406576458E85D10CE092CD28D4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FA6C7D4CA8FA4FA49923B3A08996CC92">
    <w:name w:val="FA6C7D4CA8FA4FA49923B3A08996CC92"/>
  </w:style>
  <w:style w:type="paragraph" w:customStyle="1" w:styleId="13AEE815A879479088A244B13C514602">
    <w:name w:val="13AEE815A879479088A244B13C514602"/>
  </w:style>
  <w:style w:type="paragraph" w:customStyle="1" w:styleId="02A5207B8D9A4290A14CC0EB542CC560">
    <w:name w:val="02A5207B8D9A4290A14CC0EB542CC560"/>
  </w:style>
  <w:style w:type="paragraph" w:customStyle="1" w:styleId="4BD3363B96034CB1B73F7BAD7703179A">
    <w:name w:val="4BD3363B96034CB1B73F7BAD7703179A"/>
  </w:style>
  <w:style w:type="paragraph" w:customStyle="1" w:styleId="21ED905E6B50460EA508DAC830200047">
    <w:name w:val="21ED905E6B50460EA508DAC830200047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01DE570A6F54E3497381F6336425D91">
    <w:name w:val="701DE570A6F54E3497381F6336425D91"/>
  </w:style>
  <w:style w:type="paragraph" w:customStyle="1" w:styleId="2562A0D4C13F4E89ABC2B74FDB15AC07">
    <w:name w:val="2562A0D4C13F4E89ABC2B74FDB15AC07"/>
  </w:style>
  <w:style w:type="paragraph" w:customStyle="1" w:styleId="FE231C95F731449396B3D9D418529984">
    <w:name w:val="FE231C95F731449396B3D9D418529984"/>
  </w:style>
  <w:style w:type="paragraph" w:customStyle="1" w:styleId="9BDBC4BD9F4C40F6B040792C0C6161B0">
    <w:name w:val="9BDBC4BD9F4C40F6B040792C0C616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Karimnagar.</CompanyAddress>
  <CompanyPhone>6304370355</CompanyPhone>
  <CompanyFax/>
  <CompanyEmail>sreerekharao06@gmail.com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j.sreerekha</dc:creator>
  <cp:lastModifiedBy>sreerekha rao</cp:lastModifiedBy>
  <cp:revision>1</cp:revision>
  <dcterms:created xsi:type="dcterms:W3CDTF">2023-03-03T08:21:00Z</dcterms:created>
  <dcterms:modified xsi:type="dcterms:W3CDTF">2023-03-03T09:02:00Z</dcterms:modified>
</cp:coreProperties>
</file>