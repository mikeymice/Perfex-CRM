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768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40AD1C4" w14:textId="77777777" w:rsidTr="00803B59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78D5F1" w14:textId="4A01B322" w:rsidR="00692703" w:rsidRPr="00FC517C" w:rsidRDefault="00FC517C" w:rsidP="00FC517C">
            <w:pPr>
              <w:pStyle w:val="Title"/>
              <w:jc w:val="left"/>
              <w:rPr>
                <w:sz w:val="56"/>
              </w:rPr>
            </w:pPr>
            <w:r>
              <w:rPr>
                <w:sz w:val="56"/>
              </w:rPr>
              <w:t xml:space="preserve">      </w:t>
            </w:r>
            <w:r w:rsidR="00C54638" w:rsidRPr="00FC517C">
              <w:rPr>
                <w:sz w:val="56"/>
              </w:rPr>
              <w:t>krishna vams</w:t>
            </w:r>
            <w:r w:rsidRPr="00FC517C">
              <w:rPr>
                <w:sz w:val="56"/>
              </w:rPr>
              <w:t xml:space="preserve">i </w:t>
            </w:r>
            <w:r w:rsidR="00C54638" w:rsidRPr="00FC517C">
              <w:rPr>
                <w:rStyle w:val="IntenseEmphasis"/>
                <w:sz w:val="56"/>
              </w:rPr>
              <w:t>runkana</w:t>
            </w:r>
          </w:p>
          <w:p w14:paraId="2DB4764A" w14:textId="0291B449" w:rsidR="00692703" w:rsidRDefault="00C54638" w:rsidP="00803B59">
            <w:pPr>
              <w:pStyle w:val="ContactInfo"/>
              <w:contextualSpacing w:val="0"/>
            </w:pPr>
            <w:proofErr w:type="spellStart"/>
            <w:proofErr w:type="gramStart"/>
            <w:r>
              <w:t>Garividi</w:t>
            </w:r>
            <w:proofErr w:type="spellEnd"/>
            <w:r w:rsidR="008E3D2E">
              <w:t xml:space="preserve"> </w:t>
            </w:r>
            <w:r w:rsidR="00233C90">
              <w:t>,Vizianagaram</w:t>
            </w:r>
            <w:proofErr w:type="gramEnd"/>
            <w:r w:rsidR="008E3D2E">
              <w:t xml:space="preserve"> </w:t>
            </w:r>
            <w:r w:rsidR="00420DE2">
              <w:t>,A</w:t>
            </w:r>
            <w:r w:rsidR="00233C90">
              <w:t>ndhra Pradesh 535-101</w:t>
            </w:r>
            <w:r w:rsidR="00DB5AD6">
              <w:t>.</w:t>
            </w:r>
            <w:r w:rsidR="00692703" w:rsidRPr="00CF1A49">
              <w:t xml:space="preserve"> </w:t>
            </w:r>
            <w:r w:rsidR="00DB5AD6">
              <w:t>Phone</w:t>
            </w:r>
            <w:r w:rsidR="00692703" w:rsidRPr="00CF1A49">
              <w:t xml:space="preserve"> </w:t>
            </w:r>
            <w:r w:rsidR="00DB5AD6">
              <w:t>:</w:t>
            </w:r>
            <w:r w:rsidR="00233C90">
              <w:t>9059380222</w:t>
            </w:r>
          </w:p>
          <w:p w14:paraId="752AD64C" w14:textId="77777777" w:rsidR="00DB5AD6" w:rsidRDefault="00DB5AD6" w:rsidP="00DB5AD6"/>
          <w:p w14:paraId="3C43D4E3" w14:textId="77777777" w:rsidR="003043EF" w:rsidRPr="000722BF" w:rsidRDefault="003043EF" w:rsidP="003043EF">
            <w:pPr>
              <w:rPr>
                <w:rStyle w:val="break-words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pPr>
            <w:r w:rsidRPr="00501885">
              <w:rPr>
                <w:rFonts w:ascii="Calibri" w:hAnsi="Calibri" w:cs="Calibri"/>
                <w:b/>
                <w:bCs/>
                <w:sz w:val="24"/>
                <w:szCs w:val="24"/>
              </w:rPr>
              <w:t>Email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hyperlink r:id="rId7" w:history="1">
              <w:r w:rsidRPr="007219AB">
                <w:rPr>
                  <w:rStyle w:val="Hyperlink"/>
                  <w:rFonts w:ascii="Calibri" w:hAnsi="Calibri" w:cs="Calibri"/>
                  <w:sz w:val="24"/>
                  <w:szCs w:val="24"/>
                </w:rPr>
                <w:t>vamsikrishnarunkana73@gmail.com</w:t>
              </w:r>
            </w:hyperlink>
            <w:r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Pr="00501885">
              <w:rPr>
                <w:rFonts w:ascii="Calibri" w:hAnsi="Calibri" w:cs="Calibri"/>
                <w:b/>
                <w:bCs/>
                <w:sz w:val="24"/>
                <w:szCs w:val="24"/>
              </w:rPr>
              <w:t>LinkedIn</w:t>
            </w:r>
            <w:r>
              <w:rPr>
                <w:rFonts w:ascii="Calibri" w:hAnsi="Calibri" w:cs="Calibri"/>
                <w:sz w:val="24"/>
                <w:szCs w:val="24"/>
              </w:rPr>
              <w:t>:</w:t>
            </w:r>
            <w:r w:rsidRPr="00AE1A33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8" w:history="1">
              <w:r w:rsidRPr="007219AB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Pr="007219AB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krishna-vamsi-runkana-818401240</w:t>
              </w:r>
            </w:hyperlink>
          </w:p>
          <w:p w14:paraId="7CE04740" w14:textId="114AD904" w:rsidR="00DB5AD6" w:rsidRPr="00BD1E7E" w:rsidRDefault="00DB5AD6" w:rsidP="00DB5AD6">
            <w:pPr>
              <w:rPr>
                <w:rFonts w:ascii="Segoe UI" w:hAnsi="Segoe UI" w:cs="Segoe UI"/>
                <w:color w:val="39424E"/>
                <w:shd w:val="clear" w:color="auto" w:fill="FFFFFF"/>
              </w:rPr>
            </w:pPr>
          </w:p>
          <w:p w14:paraId="2948603F" w14:textId="431A4C80" w:rsidR="00107D04" w:rsidRDefault="00107D04" w:rsidP="00803B59">
            <w:pPr>
              <w:pStyle w:val="ContactInfo"/>
              <w:contextualSpacing w:val="0"/>
            </w:pPr>
          </w:p>
          <w:p w14:paraId="372DE00E" w14:textId="77777777" w:rsidR="00107D04" w:rsidRDefault="00107D04" w:rsidP="00803B59">
            <w:pPr>
              <w:pStyle w:val="ContactInfo"/>
              <w:contextualSpacing w:val="0"/>
            </w:pPr>
          </w:p>
          <w:p w14:paraId="7A0BB2F7" w14:textId="77777777" w:rsidR="00107D04" w:rsidRPr="00CF1A49" w:rsidRDefault="00107D04" w:rsidP="00803B59">
            <w:pPr>
              <w:pStyle w:val="ContactInfo"/>
              <w:contextualSpacing w:val="0"/>
            </w:pPr>
          </w:p>
          <w:p w14:paraId="7F2AB265" w14:textId="221642DF" w:rsidR="00692703" w:rsidRPr="00CF1A49" w:rsidRDefault="00000000" w:rsidP="00803B59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6C6E606C717A417BBB602FE78AD0946E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6BAAC78095547DCA0AB44551E69950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344569A10D8547038C1D4EC342BDC7A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49D15E042357400A8B3E5254E3837A5F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73506091" w14:textId="77777777" w:rsidTr="00803B59">
        <w:tc>
          <w:tcPr>
            <w:tcW w:w="9360" w:type="dxa"/>
            <w:tcMar>
              <w:top w:w="432" w:type="dxa"/>
            </w:tcMar>
          </w:tcPr>
          <w:p w14:paraId="4F7F98E4" w14:textId="77777777" w:rsidR="00370A1C" w:rsidRDefault="00370A1C" w:rsidP="00803B5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</w:p>
          <w:p w14:paraId="2AE882FB" w14:textId="77777777" w:rsidR="00370A1C" w:rsidRDefault="00370A1C" w:rsidP="00803B5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/>
                <w:color w:val="212529"/>
                <w:sz w:val="24"/>
                <w:szCs w:val="24"/>
                <w:lang w:val="en-IN" w:eastAsia="en-IN"/>
              </w:rPr>
            </w:pPr>
          </w:p>
          <w:p w14:paraId="6808ADD2" w14:textId="2B8F136A" w:rsidR="00803B59" w:rsidRPr="00803B59" w:rsidRDefault="00803B59" w:rsidP="00803B5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803B5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Seeking a challenging position in an organization where I can use my talents and skills to grow and expand an organization as well as myself.</w:t>
            </w:r>
          </w:p>
          <w:p w14:paraId="4E1E1675" w14:textId="338F6890" w:rsidR="001755A8" w:rsidRPr="00CF1A49" w:rsidRDefault="001755A8" w:rsidP="00803B59">
            <w:pPr>
              <w:contextualSpacing w:val="0"/>
            </w:pPr>
          </w:p>
        </w:tc>
      </w:tr>
    </w:tbl>
    <w:p w14:paraId="6D958140" w14:textId="3F2687FA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9D3AFDCBC0341E4BCB4A1FDC9476B5A"/>
          </w:placeholder>
          <w:temporary/>
          <w:showingPlcHdr/>
          <w15:appearance w15:val="hidden"/>
        </w:sdtPr>
        <w:sdtContent>
          <w:r w:rsidR="004E01EB" w:rsidRPr="00803B59">
            <w:rPr>
              <w:sz w:val="20"/>
              <w:szCs w:val="20"/>
            </w:rPr>
            <w:t>Experience</w:t>
          </w:r>
        </w:sdtContent>
      </w:sdt>
    </w:p>
    <w:tbl>
      <w:tblPr>
        <w:tblStyle w:val="TableGrid"/>
        <w:tblW w:w="4848" w:type="pct"/>
        <w:tblInd w:w="11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053"/>
      </w:tblGrid>
      <w:tr w:rsidR="001D0BF1" w:rsidRPr="00CF1A49" w14:paraId="441B4949" w14:textId="77777777" w:rsidTr="00CC1DDB">
        <w:tc>
          <w:tcPr>
            <w:tcW w:w="9053" w:type="dxa"/>
          </w:tcPr>
          <w:p w14:paraId="14E22E6A" w14:textId="37372C0E" w:rsidR="001E3120" w:rsidRPr="00803B59" w:rsidRDefault="00803B59" w:rsidP="00881540">
            <w:pPr>
              <w:contextualSpacing w:val="0"/>
              <w:jc w:val="both"/>
              <w:rPr>
                <w:sz w:val="20"/>
                <w:szCs w:val="20"/>
              </w:rPr>
            </w:pPr>
            <w:r w:rsidRPr="00803B59">
              <w:rPr>
                <w:sz w:val="20"/>
                <w:szCs w:val="20"/>
              </w:rPr>
              <w:t>FRESHER</w:t>
            </w:r>
          </w:p>
        </w:tc>
      </w:tr>
    </w:tbl>
    <w:sdt>
      <w:sdtPr>
        <w:alias w:val="Education:"/>
        <w:tag w:val="Education:"/>
        <w:id w:val="-1908763273"/>
        <w:placeholder>
          <w:docPart w:val="9FCA9F4F84514DC5B886A69E58290453"/>
        </w:placeholder>
        <w:temporary/>
        <w:showingPlcHdr/>
        <w15:appearance w15:val="hidden"/>
      </w:sdtPr>
      <w:sdtContent>
        <w:p w14:paraId="6954F4B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D1F04D8" w14:textId="77777777" w:rsidTr="00D66A52">
        <w:tc>
          <w:tcPr>
            <w:tcW w:w="9355" w:type="dxa"/>
          </w:tcPr>
          <w:p w14:paraId="7B3E0E29" w14:textId="76E6F359" w:rsidR="001D0BF1" w:rsidRPr="00CF1A49" w:rsidRDefault="001D0BF1" w:rsidP="001D0BF1">
            <w:pPr>
              <w:pStyle w:val="Heading3"/>
              <w:contextualSpacing w:val="0"/>
            </w:pPr>
            <w:r w:rsidRPr="00CF1A49">
              <w:t xml:space="preserve"> </w:t>
            </w:r>
            <w:r w:rsidR="00FD411E">
              <w:t>2020-2023</w:t>
            </w:r>
          </w:p>
          <w:p w14:paraId="16B245BD" w14:textId="09C52318" w:rsidR="001D0BF1" w:rsidRPr="00CF1A49" w:rsidRDefault="00FD411E" w:rsidP="001D0BF1">
            <w:pPr>
              <w:pStyle w:val="Heading2"/>
              <w:contextualSpacing w:val="0"/>
            </w:pPr>
            <w:r>
              <w:t>B.Sc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andhra university</w:t>
            </w:r>
          </w:p>
          <w:p w14:paraId="502A2D77" w14:textId="42E1506C" w:rsidR="007538DC" w:rsidRPr="00CF1A49" w:rsidRDefault="00FD411E" w:rsidP="007538DC">
            <w:pPr>
              <w:contextualSpacing w:val="0"/>
            </w:pPr>
            <w:r>
              <w:t xml:space="preserve">Pursuing final year of under graduation in computer science </w:t>
            </w:r>
            <w:proofErr w:type="gramStart"/>
            <w:r>
              <w:t>with  CGPA</w:t>
            </w:r>
            <w:proofErr w:type="gramEnd"/>
            <w:r>
              <w:t xml:space="preserve"> : 7.25</w:t>
            </w:r>
          </w:p>
        </w:tc>
      </w:tr>
      <w:tr w:rsidR="00F61DF9" w:rsidRPr="00CF1A49" w14:paraId="4F6B606B" w14:textId="77777777" w:rsidTr="00F61DF9">
        <w:tc>
          <w:tcPr>
            <w:tcW w:w="9355" w:type="dxa"/>
            <w:tcMar>
              <w:top w:w="216" w:type="dxa"/>
            </w:tcMar>
          </w:tcPr>
          <w:p w14:paraId="2A09D1C6" w14:textId="71528728" w:rsidR="00F61DF9" w:rsidRPr="00CF1A49" w:rsidRDefault="00FD411E" w:rsidP="00F61DF9">
            <w:pPr>
              <w:pStyle w:val="Heading3"/>
              <w:contextualSpacing w:val="0"/>
            </w:pPr>
            <w:r>
              <w:t>2018-2020</w:t>
            </w:r>
          </w:p>
          <w:p w14:paraId="55C163C8" w14:textId="5F2FF61B" w:rsidR="00F61DF9" w:rsidRPr="00CF1A49" w:rsidRDefault="00FD411E" w:rsidP="00F61DF9">
            <w:pPr>
              <w:pStyle w:val="Heading2"/>
              <w:contextualSpacing w:val="0"/>
            </w:pPr>
            <w:r>
              <w:t>intermediate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kendriya vidyayalaya</w:t>
            </w:r>
          </w:p>
          <w:p w14:paraId="4FE47D58" w14:textId="5C00AC32" w:rsidR="00F61DF9" w:rsidRDefault="00331B02" w:rsidP="00F61DF9">
            <w:r>
              <w:t xml:space="preserve">MPC </w:t>
            </w:r>
            <w:r w:rsidR="00145DC6">
              <w:t>(CBSE)</w:t>
            </w:r>
            <w:r>
              <w:t>– 88.6%</w:t>
            </w:r>
          </w:p>
          <w:p w14:paraId="771DDB1A" w14:textId="785D506B" w:rsidR="002A0251" w:rsidRDefault="002A0251" w:rsidP="00F61DF9">
            <w:r>
              <w:t xml:space="preserve">computer science </w:t>
            </w:r>
            <w:r w:rsidR="004C0664">
              <w:t>with python as a subject</w:t>
            </w:r>
          </w:p>
        </w:tc>
      </w:tr>
    </w:tbl>
    <w:sdt>
      <w:sdtPr>
        <w:alias w:val="Skills:"/>
        <w:tag w:val="Skills:"/>
        <w:id w:val="-1392877668"/>
        <w:placeholder>
          <w:docPart w:val="8D0558C4471B46338FE5C4CF2C59A9DE"/>
        </w:placeholder>
        <w:temporary/>
        <w:showingPlcHdr/>
        <w15:appearance w15:val="hidden"/>
      </w:sdtPr>
      <w:sdtContent>
        <w:p w14:paraId="655EB8F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398A824" w14:textId="77777777" w:rsidTr="00CF1A49">
        <w:tc>
          <w:tcPr>
            <w:tcW w:w="4675" w:type="dxa"/>
          </w:tcPr>
          <w:p w14:paraId="7DEAE299" w14:textId="18098DE6" w:rsidR="001E3120" w:rsidRPr="006E1507" w:rsidRDefault="006F16C6" w:rsidP="006E1507">
            <w:pPr>
              <w:pStyle w:val="ListBullet"/>
              <w:contextualSpacing w:val="0"/>
            </w:pPr>
            <w:proofErr w:type="gramStart"/>
            <w:r>
              <w:t>Programming  languages</w:t>
            </w:r>
            <w:proofErr w:type="gramEnd"/>
            <w:r>
              <w:t>: python,</w:t>
            </w:r>
            <w:r w:rsidR="00B27DCE">
              <w:t xml:space="preserve"> </w:t>
            </w:r>
            <w:proofErr w:type="spellStart"/>
            <w:r>
              <w:t>java,c</w:t>
            </w:r>
            <w:proofErr w:type="spellEnd"/>
            <w:r>
              <w:t>,</w:t>
            </w:r>
            <w:r w:rsidR="00B27DCE">
              <w:t xml:space="preserve"> </w:t>
            </w:r>
            <w:proofErr w:type="spellStart"/>
            <w:r>
              <w:t>c++</w:t>
            </w:r>
            <w:proofErr w:type="spellEnd"/>
            <w:r>
              <w:t>,</w:t>
            </w:r>
            <w:proofErr w:type="spellStart"/>
            <w:r>
              <w:t>golang</w:t>
            </w:r>
            <w:proofErr w:type="spellEnd"/>
          </w:p>
          <w:p w14:paraId="6975B5D0" w14:textId="728F36DF" w:rsidR="001F4E6D" w:rsidRDefault="00710BD2" w:rsidP="006E1507">
            <w:pPr>
              <w:pStyle w:val="ListBullet"/>
              <w:contextualSpacing w:val="0"/>
            </w:pPr>
            <w:r>
              <w:t>Development: HTML,</w:t>
            </w:r>
            <w:r w:rsidR="00B27DCE">
              <w:t xml:space="preserve"> </w:t>
            </w:r>
            <w:r>
              <w:t>CSS,</w:t>
            </w:r>
            <w:r w:rsidR="00B27DCE">
              <w:t xml:space="preserve"> </w:t>
            </w:r>
            <w:r>
              <w:t>JAVASCRIPT</w:t>
            </w:r>
          </w:p>
          <w:p w14:paraId="370405FD" w14:textId="3505013D" w:rsidR="001125F3" w:rsidRPr="006E1507" w:rsidRDefault="00C7385F" w:rsidP="006E1507">
            <w:pPr>
              <w:pStyle w:val="ListBullet"/>
              <w:contextualSpacing w:val="0"/>
            </w:pPr>
            <w:r>
              <w:t>Strong communication skills,</w:t>
            </w:r>
            <w:r w:rsidR="00B27DCE">
              <w:t xml:space="preserve"> </w:t>
            </w:r>
            <w:r>
              <w:t>teamwork,</w:t>
            </w:r>
            <w:r w:rsidR="00B27DCE">
              <w:t xml:space="preserve"> </w:t>
            </w:r>
            <w:r>
              <w:t>adaptability</w:t>
            </w:r>
            <w:r w:rsidR="00B21BD8">
              <w:t>,</w:t>
            </w:r>
            <w:r w:rsidR="00B27DCE">
              <w:t xml:space="preserve"> </w:t>
            </w:r>
            <w:r w:rsidR="00B21BD8">
              <w:t>Tech savviness</w:t>
            </w:r>
          </w:p>
        </w:tc>
        <w:tc>
          <w:tcPr>
            <w:tcW w:w="4675" w:type="dxa"/>
            <w:tcMar>
              <w:left w:w="360" w:type="dxa"/>
            </w:tcMar>
          </w:tcPr>
          <w:p w14:paraId="30667EDF" w14:textId="2AF567B8" w:rsidR="003A0632" w:rsidRPr="006E1507" w:rsidRDefault="0014015F" w:rsidP="006E1507">
            <w:pPr>
              <w:pStyle w:val="ListBullet"/>
              <w:contextualSpacing w:val="0"/>
            </w:pPr>
            <w:r>
              <w:t>V</w:t>
            </w:r>
            <w:r w:rsidR="00710BD2">
              <w:t>er</w:t>
            </w:r>
            <w:r>
              <w:t>sion control: GIT</w:t>
            </w:r>
          </w:p>
          <w:p w14:paraId="671E012F" w14:textId="2398B9CA" w:rsidR="001E3120" w:rsidRPr="006E1507" w:rsidRDefault="00015F5C" w:rsidP="006E1507">
            <w:pPr>
              <w:pStyle w:val="ListBullet"/>
              <w:contextualSpacing w:val="0"/>
            </w:pPr>
            <w:r>
              <w:t>Data structures and Algorithms</w:t>
            </w:r>
            <w:r w:rsidR="004A17C3">
              <w:t>,</w:t>
            </w:r>
            <w:r w:rsidR="00B27DCE">
              <w:t xml:space="preserve"> </w:t>
            </w:r>
            <w:r w:rsidR="001A5307">
              <w:t>OS,</w:t>
            </w:r>
            <w:r w:rsidR="004A17C3">
              <w:t>DBMS</w:t>
            </w:r>
          </w:p>
          <w:p w14:paraId="44D7C405" w14:textId="6BDA6942" w:rsidR="001E3120" w:rsidRDefault="00015F5C" w:rsidP="006E1507">
            <w:pPr>
              <w:pStyle w:val="ListBullet"/>
              <w:contextualSpacing w:val="0"/>
            </w:pPr>
            <w:r>
              <w:t xml:space="preserve">Good </w:t>
            </w:r>
            <w:r w:rsidR="00B27DCE">
              <w:t xml:space="preserve">problem-solving </w:t>
            </w:r>
            <w:r>
              <w:t>skills</w:t>
            </w:r>
          </w:p>
          <w:p w14:paraId="05204F8E" w14:textId="6B8D5F9C" w:rsidR="00D152AA" w:rsidRPr="006E1507" w:rsidRDefault="00D152AA" w:rsidP="00D152A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49CE726F7487404A9DBF6EFBA73616C6"/>
        </w:placeholder>
        <w:temporary/>
        <w:showingPlcHdr/>
        <w15:appearance w15:val="hidden"/>
      </w:sdtPr>
      <w:sdtContent>
        <w:p w14:paraId="527757B3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76C5A13" w14:textId="14EBAD99" w:rsidR="00B51D1B" w:rsidRDefault="003A7709" w:rsidP="00416629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809E72" wp14:editId="3AFAC07F">
            <wp:simplePos x="0" y="0"/>
            <wp:positionH relativeFrom="column">
              <wp:posOffset>5814060</wp:posOffset>
            </wp:positionH>
            <wp:positionV relativeFrom="page">
              <wp:posOffset>7338060</wp:posOffset>
            </wp:positionV>
            <wp:extent cx="78359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7EBB">
        <w:rPr>
          <w:rFonts w:ascii="Calibri" w:hAnsi="Calibri" w:cs="Calibri"/>
          <w:sz w:val="24"/>
          <w:szCs w:val="24"/>
        </w:rPr>
        <w:t xml:space="preserve">Earned MTA:HTML5 </w:t>
      </w:r>
      <w:r w:rsidR="00AC3959">
        <w:rPr>
          <w:rFonts w:ascii="Calibri" w:hAnsi="Calibri" w:cs="Calibri"/>
          <w:sz w:val="24"/>
          <w:szCs w:val="24"/>
        </w:rPr>
        <w:t>Application</w:t>
      </w:r>
      <w:r w:rsidR="00B67EBB">
        <w:rPr>
          <w:rFonts w:ascii="Calibri" w:hAnsi="Calibri" w:cs="Calibri"/>
          <w:sz w:val="24"/>
          <w:szCs w:val="24"/>
        </w:rPr>
        <w:t xml:space="preserve"> Development Fundamentals</w:t>
      </w:r>
      <w:r w:rsidR="00EF1251">
        <w:rPr>
          <w:rFonts w:ascii="Calibri" w:hAnsi="Calibri" w:cs="Calibri"/>
          <w:sz w:val="24"/>
          <w:szCs w:val="24"/>
        </w:rPr>
        <w:t xml:space="preserve"> certification from MICROSOFT </w:t>
      </w:r>
    </w:p>
    <w:p w14:paraId="067F67E9" w14:textId="5492D4CA" w:rsidR="00F932FB" w:rsidRDefault="00000000" w:rsidP="003A7709">
      <w:pPr>
        <w:rPr>
          <w:rFonts w:ascii="Calibri" w:hAnsi="Calibri" w:cs="Calibri"/>
          <w:sz w:val="24"/>
          <w:szCs w:val="24"/>
        </w:rPr>
      </w:pPr>
      <w:hyperlink r:id="rId10" w:history="1">
        <w:r w:rsidR="003A7709" w:rsidRPr="00C7374A">
          <w:rPr>
            <w:rStyle w:val="Hyperlink"/>
            <w:rFonts w:ascii="Calibri" w:hAnsi="Calibri" w:cs="Calibri"/>
            <w:sz w:val="24"/>
            <w:szCs w:val="24"/>
          </w:rPr>
          <w:t>https://www.credly.com/badges/a39fa4f9-87ad-47db-ab67-601c2b7331e6/public_url</w:t>
        </w:r>
      </w:hyperlink>
    </w:p>
    <w:p w14:paraId="74C6FB59" w14:textId="7626BB3C" w:rsidR="003A7709" w:rsidRDefault="006E3285" w:rsidP="003A77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</w:p>
    <w:p w14:paraId="46E9F1F2" w14:textId="3A1DA996" w:rsidR="006E3285" w:rsidRDefault="006E3285" w:rsidP="003A77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2)</w:t>
      </w:r>
      <w:r w:rsidR="006965DF">
        <w:rPr>
          <w:rFonts w:ascii="Calibri" w:hAnsi="Calibri" w:cs="Calibri"/>
          <w:sz w:val="24"/>
          <w:szCs w:val="24"/>
        </w:rPr>
        <w:t xml:space="preserve">certificate in </w:t>
      </w:r>
      <w:r w:rsidR="00D40F19">
        <w:rPr>
          <w:rFonts w:ascii="Calibri" w:hAnsi="Calibri" w:cs="Calibri"/>
          <w:sz w:val="24"/>
          <w:szCs w:val="24"/>
        </w:rPr>
        <w:t>problem-solving</w:t>
      </w:r>
      <w:r w:rsidR="006965DF">
        <w:rPr>
          <w:rFonts w:ascii="Calibri" w:hAnsi="Calibri" w:cs="Calibri"/>
          <w:sz w:val="24"/>
          <w:szCs w:val="24"/>
        </w:rPr>
        <w:t xml:space="preserve"> from </w:t>
      </w:r>
      <w:proofErr w:type="spellStart"/>
      <w:r w:rsidR="006965DF">
        <w:rPr>
          <w:rFonts w:ascii="Calibri" w:hAnsi="Calibri" w:cs="Calibri"/>
          <w:sz w:val="24"/>
          <w:szCs w:val="24"/>
        </w:rPr>
        <w:t>Hacke</w:t>
      </w:r>
      <w:r w:rsidR="00420DE2">
        <w:rPr>
          <w:rFonts w:ascii="Calibri" w:hAnsi="Calibri" w:cs="Calibri"/>
          <w:sz w:val="24"/>
          <w:szCs w:val="24"/>
        </w:rPr>
        <w:t>r</w:t>
      </w:r>
      <w:r w:rsidR="006965DF">
        <w:rPr>
          <w:rFonts w:ascii="Calibri" w:hAnsi="Calibri" w:cs="Calibri"/>
          <w:sz w:val="24"/>
          <w:szCs w:val="24"/>
        </w:rPr>
        <w:t>rank</w:t>
      </w:r>
      <w:proofErr w:type="spellEnd"/>
    </w:p>
    <w:p w14:paraId="4A7FB27F" w14:textId="2A1381DD" w:rsidR="006965DF" w:rsidRDefault="00000000" w:rsidP="003A7709">
      <w:pPr>
        <w:rPr>
          <w:rFonts w:ascii="Segoe UI" w:hAnsi="Segoe UI" w:cs="Segoe UI"/>
          <w:color w:val="39424E"/>
          <w:shd w:val="clear" w:color="auto" w:fill="FFFFFF"/>
        </w:rPr>
      </w:pPr>
      <w:hyperlink r:id="rId11" w:history="1">
        <w:r w:rsidR="006965DF" w:rsidRPr="00C7374A">
          <w:rPr>
            <w:rStyle w:val="Hyperlink"/>
            <w:rFonts w:ascii="Segoe UI" w:hAnsi="Segoe UI" w:cs="Segoe UI"/>
            <w:shd w:val="clear" w:color="auto" w:fill="FFFFFF"/>
          </w:rPr>
          <w:t>https://www.hackerrank.com/certificates/ed5e77cb365f</w:t>
        </w:r>
      </w:hyperlink>
    </w:p>
    <w:p w14:paraId="06280465" w14:textId="7254156B" w:rsidR="006965DF" w:rsidRDefault="006965DF" w:rsidP="003A7709">
      <w:pPr>
        <w:rPr>
          <w:rFonts w:ascii="Segoe UI" w:hAnsi="Segoe UI" w:cs="Segoe UI"/>
          <w:color w:val="39424E"/>
          <w:shd w:val="clear" w:color="auto" w:fill="FFFFFF"/>
        </w:rPr>
      </w:pPr>
    </w:p>
    <w:p w14:paraId="1EC69565" w14:textId="63EEEC60" w:rsidR="006965DF" w:rsidRDefault="006965DF" w:rsidP="003A7709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ab/>
        <w:t>3)</w:t>
      </w:r>
      <w:r w:rsidR="00D40F19">
        <w:rPr>
          <w:rFonts w:ascii="Segoe UI" w:hAnsi="Segoe UI" w:cs="Segoe UI"/>
          <w:color w:val="39424E"/>
          <w:shd w:val="clear" w:color="auto" w:fill="FFFFFF"/>
        </w:rPr>
        <w:t xml:space="preserve">certification in python from </w:t>
      </w:r>
      <w:proofErr w:type="spellStart"/>
      <w:r w:rsidR="00D40F19">
        <w:rPr>
          <w:rFonts w:ascii="Segoe UI" w:hAnsi="Segoe UI" w:cs="Segoe UI"/>
          <w:color w:val="39424E"/>
          <w:shd w:val="clear" w:color="auto" w:fill="FFFFFF"/>
        </w:rPr>
        <w:t>Hacke</w:t>
      </w:r>
      <w:r w:rsidR="00420DE2">
        <w:rPr>
          <w:rFonts w:ascii="Segoe UI" w:hAnsi="Segoe UI" w:cs="Segoe UI"/>
          <w:color w:val="39424E"/>
          <w:shd w:val="clear" w:color="auto" w:fill="FFFFFF"/>
        </w:rPr>
        <w:t>r</w:t>
      </w:r>
      <w:r w:rsidR="00D40F19">
        <w:rPr>
          <w:rFonts w:ascii="Segoe UI" w:hAnsi="Segoe UI" w:cs="Segoe UI"/>
          <w:color w:val="39424E"/>
          <w:shd w:val="clear" w:color="auto" w:fill="FFFFFF"/>
        </w:rPr>
        <w:t>rank</w:t>
      </w:r>
      <w:proofErr w:type="spellEnd"/>
    </w:p>
    <w:p w14:paraId="219EE3A9" w14:textId="13E6A3BF" w:rsidR="00BD1E7E" w:rsidRPr="003043EF" w:rsidRDefault="00000000" w:rsidP="00CC1DDB">
      <w:pPr>
        <w:rPr>
          <w:rFonts w:ascii="Segoe UI" w:hAnsi="Segoe UI" w:cs="Segoe UI"/>
          <w:color w:val="39424E"/>
          <w:shd w:val="clear" w:color="auto" w:fill="FFFFFF"/>
        </w:rPr>
      </w:pPr>
      <w:hyperlink r:id="rId12" w:history="1">
        <w:r w:rsidR="00D40F19" w:rsidRPr="00C7374A">
          <w:rPr>
            <w:rStyle w:val="Hyperlink"/>
            <w:rFonts w:ascii="Segoe UI" w:hAnsi="Segoe UI" w:cs="Segoe UI"/>
            <w:shd w:val="clear" w:color="auto" w:fill="FFFFFF"/>
          </w:rPr>
          <w:t>https://www.hackerrank.com/certificates/f1f8cf458fe4</w:t>
        </w:r>
      </w:hyperlink>
      <w:r w:rsidR="00BD1E7E">
        <w:rPr>
          <w:rFonts w:ascii="Segoe UI" w:hAnsi="Segoe UI" w:cs="Segoe UI"/>
          <w:color w:val="39424E"/>
          <w:shd w:val="clear" w:color="auto" w:fill="FFFFFF"/>
        </w:rPr>
        <w:t xml:space="preserve">                                                                </w:t>
      </w:r>
    </w:p>
    <w:p w14:paraId="020C65FF" w14:textId="77777777" w:rsidR="00CC1DDB" w:rsidRDefault="00CC1DDB" w:rsidP="003A7709">
      <w:pPr>
        <w:rPr>
          <w:rFonts w:ascii="Calibri" w:hAnsi="Calibri" w:cs="Calibri"/>
          <w:sz w:val="24"/>
          <w:szCs w:val="24"/>
        </w:rPr>
      </w:pPr>
    </w:p>
    <w:sectPr w:rsidR="00CC1DDB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148B" w14:textId="77777777" w:rsidR="00DF587C" w:rsidRDefault="00DF587C" w:rsidP="0068194B">
      <w:r>
        <w:separator/>
      </w:r>
    </w:p>
    <w:p w14:paraId="75CAD902" w14:textId="77777777" w:rsidR="00DF587C" w:rsidRDefault="00DF587C"/>
    <w:p w14:paraId="01F40AA1" w14:textId="77777777" w:rsidR="00DF587C" w:rsidRDefault="00DF587C"/>
  </w:endnote>
  <w:endnote w:type="continuationSeparator" w:id="0">
    <w:p w14:paraId="1A9742C0" w14:textId="77777777" w:rsidR="00DF587C" w:rsidRDefault="00DF587C" w:rsidP="0068194B">
      <w:r>
        <w:continuationSeparator/>
      </w:r>
    </w:p>
    <w:p w14:paraId="37E87D2F" w14:textId="77777777" w:rsidR="00DF587C" w:rsidRDefault="00DF587C"/>
    <w:p w14:paraId="6D173C91" w14:textId="77777777" w:rsidR="00DF587C" w:rsidRDefault="00DF587C"/>
  </w:endnote>
  <w:endnote w:type="continuationNotice" w:id="1">
    <w:p w14:paraId="2C8E49FA" w14:textId="77777777" w:rsidR="00DF587C" w:rsidRDefault="00DF5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E199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6BEC" w14:textId="77777777" w:rsidR="00DF587C" w:rsidRDefault="00DF587C" w:rsidP="0068194B">
      <w:r>
        <w:separator/>
      </w:r>
    </w:p>
    <w:p w14:paraId="7D052FF8" w14:textId="77777777" w:rsidR="00DF587C" w:rsidRDefault="00DF587C"/>
    <w:p w14:paraId="4B0E4B3B" w14:textId="77777777" w:rsidR="00DF587C" w:rsidRDefault="00DF587C"/>
  </w:footnote>
  <w:footnote w:type="continuationSeparator" w:id="0">
    <w:p w14:paraId="1E239915" w14:textId="77777777" w:rsidR="00DF587C" w:rsidRDefault="00DF587C" w:rsidP="0068194B">
      <w:r>
        <w:continuationSeparator/>
      </w:r>
    </w:p>
    <w:p w14:paraId="56B47DB0" w14:textId="77777777" w:rsidR="00DF587C" w:rsidRDefault="00DF587C"/>
    <w:p w14:paraId="6546B894" w14:textId="77777777" w:rsidR="00DF587C" w:rsidRDefault="00DF587C"/>
  </w:footnote>
  <w:footnote w:type="continuationNotice" w:id="1">
    <w:p w14:paraId="2FFAA44E" w14:textId="77777777" w:rsidR="00DF587C" w:rsidRDefault="00DF58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970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C0E53E2" wp14:editId="2CB4DE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1C8306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E6047D0"/>
    <w:multiLevelType w:val="hybridMultilevel"/>
    <w:tmpl w:val="3E883912"/>
    <w:lvl w:ilvl="0" w:tplc="1EDE8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A5F0C8A"/>
    <w:multiLevelType w:val="hybridMultilevel"/>
    <w:tmpl w:val="9F004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E0996"/>
    <w:multiLevelType w:val="multilevel"/>
    <w:tmpl w:val="F6BC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85931">
    <w:abstractNumId w:val="9"/>
  </w:num>
  <w:num w:numId="2" w16cid:durableId="82411325">
    <w:abstractNumId w:val="8"/>
  </w:num>
  <w:num w:numId="3" w16cid:durableId="1234777325">
    <w:abstractNumId w:val="7"/>
  </w:num>
  <w:num w:numId="4" w16cid:durableId="1418020174">
    <w:abstractNumId w:val="6"/>
  </w:num>
  <w:num w:numId="5" w16cid:durableId="2025276410">
    <w:abstractNumId w:val="10"/>
  </w:num>
  <w:num w:numId="6" w16cid:durableId="550195514">
    <w:abstractNumId w:val="3"/>
  </w:num>
  <w:num w:numId="7" w16cid:durableId="214900170">
    <w:abstractNumId w:val="12"/>
  </w:num>
  <w:num w:numId="8" w16cid:durableId="1002465246">
    <w:abstractNumId w:val="2"/>
  </w:num>
  <w:num w:numId="9" w16cid:durableId="371343287">
    <w:abstractNumId w:val="13"/>
  </w:num>
  <w:num w:numId="10" w16cid:durableId="1749422165">
    <w:abstractNumId w:val="5"/>
  </w:num>
  <w:num w:numId="11" w16cid:durableId="1882787581">
    <w:abstractNumId w:val="4"/>
  </w:num>
  <w:num w:numId="12" w16cid:durableId="1846018628">
    <w:abstractNumId w:val="1"/>
  </w:num>
  <w:num w:numId="13" w16cid:durableId="624626980">
    <w:abstractNumId w:val="0"/>
  </w:num>
  <w:num w:numId="14" w16cid:durableId="285503919">
    <w:abstractNumId w:val="15"/>
  </w:num>
  <w:num w:numId="15" w16cid:durableId="1730230089">
    <w:abstractNumId w:val="14"/>
  </w:num>
  <w:num w:numId="16" w16cid:durableId="8605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59"/>
    <w:rsid w:val="000001EF"/>
    <w:rsid w:val="00007322"/>
    <w:rsid w:val="00007728"/>
    <w:rsid w:val="00015F5C"/>
    <w:rsid w:val="00022EB2"/>
    <w:rsid w:val="00024584"/>
    <w:rsid w:val="00024730"/>
    <w:rsid w:val="00031596"/>
    <w:rsid w:val="00055E95"/>
    <w:rsid w:val="0007021F"/>
    <w:rsid w:val="000722BF"/>
    <w:rsid w:val="000A7A03"/>
    <w:rsid w:val="000B2BA5"/>
    <w:rsid w:val="000F2F8C"/>
    <w:rsid w:val="0010006E"/>
    <w:rsid w:val="001045A8"/>
    <w:rsid w:val="00107D04"/>
    <w:rsid w:val="001125F3"/>
    <w:rsid w:val="00114A91"/>
    <w:rsid w:val="0014015F"/>
    <w:rsid w:val="001427E1"/>
    <w:rsid w:val="00145DC6"/>
    <w:rsid w:val="00163668"/>
    <w:rsid w:val="00171566"/>
    <w:rsid w:val="00174676"/>
    <w:rsid w:val="001755A8"/>
    <w:rsid w:val="00184014"/>
    <w:rsid w:val="00192008"/>
    <w:rsid w:val="001A5307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3C90"/>
    <w:rsid w:val="00236D54"/>
    <w:rsid w:val="00241D8C"/>
    <w:rsid w:val="00241FDB"/>
    <w:rsid w:val="0024720C"/>
    <w:rsid w:val="002617AE"/>
    <w:rsid w:val="002638D0"/>
    <w:rsid w:val="002647D3"/>
    <w:rsid w:val="00275EAE"/>
    <w:rsid w:val="00284117"/>
    <w:rsid w:val="00294998"/>
    <w:rsid w:val="00297F18"/>
    <w:rsid w:val="002A0251"/>
    <w:rsid w:val="002A1945"/>
    <w:rsid w:val="002B2958"/>
    <w:rsid w:val="002B3FC8"/>
    <w:rsid w:val="002D23C5"/>
    <w:rsid w:val="002D6137"/>
    <w:rsid w:val="002E338E"/>
    <w:rsid w:val="002E7E61"/>
    <w:rsid w:val="002F05E5"/>
    <w:rsid w:val="002F254D"/>
    <w:rsid w:val="002F30E4"/>
    <w:rsid w:val="003043EF"/>
    <w:rsid w:val="00307140"/>
    <w:rsid w:val="00316DFF"/>
    <w:rsid w:val="00325B57"/>
    <w:rsid w:val="00331B02"/>
    <w:rsid w:val="00336056"/>
    <w:rsid w:val="00354070"/>
    <w:rsid w:val="003544E1"/>
    <w:rsid w:val="00366398"/>
    <w:rsid w:val="00370A1C"/>
    <w:rsid w:val="003A0632"/>
    <w:rsid w:val="003A20C4"/>
    <w:rsid w:val="003A30E5"/>
    <w:rsid w:val="003A6ADF"/>
    <w:rsid w:val="003A7709"/>
    <w:rsid w:val="003B5928"/>
    <w:rsid w:val="003D380F"/>
    <w:rsid w:val="003E160D"/>
    <w:rsid w:val="003F1D5F"/>
    <w:rsid w:val="00405128"/>
    <w:rsid w:val="00406CFF"/>
    <w:rsid w:val="00416629"/>
    <w:rsid w:val="00416B25"/>
    <w:rsid w:val="00420592"/>
    <w:rsid w:val="00420DE2"/>
    <w:rsid w:val="004319E0"/>
    <w:rsid w:val="00437B9E"/>
    <w:rsid w:val="00437E8C"/>
    <w:rsid w:val="00440225"/>
    <w:rsid w:val="004726BC"/>
    <w:rsid w:val="00474105"/>
    <w:rsid w:val="00480E6E"/>
    <w:rsid w:val="00486277"/>
    <w:rsid w:val="00494CF6"/>
    <w:rsid w:val="00495F8D"/>
    <w:rsid w:val="004A17C3"/>
    <w:rsid w:val="004A1FAE"/>
    <w:rsid w:val="004A32FF"/>
    <w:rsid w:val="004A34F4"/>
    <w:rsid w:val="004B06EB"/>
    <w:rsid w:val="004B6AD0"/>
    <w:rsid w:val="004C0664"/>
    <w:rsid w:val="004C2D5D"/>
    <w:rsid w:val="004C33E1"/>
    <w:rsid w:val="004E01EB"/>
    <w:rsid w:val="004E2794"/>
    <w:rsid w:val="0050188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44D1"/>
    <w:rsid w:val="0062312F"/>
    <w:rsid w:val="00625F2C"/>
    <w:rsid w:val="006618E9"/>
    <w:rsid w:val="0068194B"/>
    <w:rsid w:val="00692703"/>
    <w:rsid w:val="006965DF"/>
    <w:rsid w:val="006A1962"/>
    <w:rsid w:val="006B5D48"/>
    <w:rsid w:val="006B7D7B"/>
    <w:rsid w:val="006C1A5E"/>
    <w:rsid w:val="006D65FA"/>
    <w:rsid w:val="006E1507"/>
    <w:rsid w:val="006E3285"/>
    <w:rsid w:val="006F16C6"/>
    <w:rsid w:val="00707B2E"/>
    <w:rsid w:val="00710BD2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3B59"/>
    <w:rsid w:val="00834955"/>
    <w:rsid w:val="00855B59"/>
    <w:rsid w:val="00860461"/>
    <w:rsid w:val="0086487C"/>
    <w:rsid w:val="00870B20"/>
    <w:rsid w:val="00874926"/>
    <w:rsid w:val="00881540"/>
    <w:rsid w:val="008829F8"/>
    <w:rsid w:val="00885897"/>
    <w:rsid w:val="008A6538"/>
    <w:rsid w:val="008C7056"/>
    <w:rsid w:val="008E3D2E"/>
    <w:rsid w:val="008F3B14"/>
    <w:rsid w:val="00901899"/>
    <w:rsid w:val="0090344B"/>
    <w:rsid w:val="00905715"/>
    <w:rsid w:val="0091321E"/>
    <w:rsid w:val="00913946"/>
    <w:rsid w:val="0092726B"/>
    <w:rsid w:val="009361BA"/>
    <w:rsid w:val="009423CC"/>
    <w:rsid w:val="00942940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7F86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959"/>
    <w:rsid w:val="00AD360E"/>
    <w:rsid w:val="00AD40FB"/>
    <w:rsid w:val="00AD782D"/>
    <w:rsid w:val="00AE1A33"/>
    <w:rsid w:val="00AE7650"/>
    <w:rsid w:val="00B10EBE"/>
    <w:rsid w:val="00B21BD8"/>
    <w:rsid w:val="00B236F1"/>
    <w:rsid w:val="00B27DCE"/>
    <w:rsid w:val="00B50F99"/>
    <w:rsid w:val="00B51D1B"/>
    <w:rsid w:val="00B540F4"/>
    <w:rsid w:val="00B60FD0"/>
    <w:rsid w:val="00B622DF"/>
    <w:rsid w:val="00B6332A"/>
    <w:rsid w:val="00B67EBB"/>
    <w:rsid w:val="00B81760"/>
    <w:rsid w:val="00B8494C"/>
    <w:rsid w:val="00BA0D22"/>
    <w:rsid w:val="00BA1546"/>
    <w:rsid w:val="00BB4E51"/>
    <w:rsid w:val="00BD1E7E"/>
    <w:rsid w:val="00BD431F"/>
    <w:rsid w:val="00BE423E"/>
    <w:rsid w:val="00BF61AC"/>
    <w:rsid w:val="00C425FE"/>
    <w:rsid w:val="00C47FA6"/>
    <w:rsid w:val="00C54638"/>
    <w:rsid w:val="00C57FC6"/>
    <w:rsid w:val="00C66A7D"/>
    <w:rsid w:val="00C7385F"/>
    <w:rsid w:val="00C779DA"/>
    <w:rsid w:val="00C814F7"/>
    <w:rsid w:val="00CA4B4D"/>
    <w:rsid w:val="00CB35C3"/>
    <w:rsid w:val="00CC1DDB"/>
    <w:rsid w:val="00CD323D"/>
    <w:rsid w:val="00CE4030"/>
    <w:rsid w:val="00CE64B3"/>
    <w:rsid w:val="00CF1A49"/>
    <w:rsid w:val="00D0630C"/>
    <w:rsid w:val="00D152AA"/>
    <w:rsid w:val="00D243A9"/>
    <w:rsid w:val="00D305E5"/>
    <w:rsid w:val="00D37CD3"/>
    <w:rsid w:val="00D40F19"/>
    <w:rsid w:val="00D66A52"/>
    <w:rsid w:val="00D66EFA"/>
    <w:rsid w:val="00D72A2D"/>
    <w:rsid w:val="00D9521A"/>
    <w:rsid w:val="00DA3914"/>
    <w:rsid w:val="00DA59AA"/>
    <w:rsid w:val="00DB030C"/>
    <w:rsid w:val="00DB5AD6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587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251"/>
    <w:rsid w:val="00EF17E8"/>
    <w:rsid w:val="00EF51D9"/>
    <w:rsid w:val="00F06050"/>
    <w:rsid w:val="00F10156"/>
    <w:rsid w:val="00F130DD"/>
    <w:rsid w:val="00F24884"/>
    <w:rsid w:val="00F476C4"/>
    <w:rsid w:val="00F566A9"/>
    <w:rsid w:val="00F61DF9"/>
    <w:rsid w:val="00F81960"/>
    <w:rsid w:val="00F82424"/>
    <w:rsid w:val="00F8769D"/>
    <w:rsid w:val="00F932FB"/>
    <w:rsid w:val="00F9350C"/>
    <w:rsid w:val="00F94EB5"/>
    <w:rsid w:val="00F9624D"/>
    <w:rsid w:val="00FB31C1"/>
    <w:rsid w:val="00FB58F2"/>
    <w:rsid w:val="00FC517C"/>
    <w:rsid w:val="00FC6AEA"/>
    <w:rsid w:val="00FD3D13"/>
    <w:rsid w:val="00FD411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81B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932F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E1A33"/>
  </w:style>
  <w:style w:type="character" w:customStyle="1" w:styleId="break-words">
    <w:name w:val="break-words"/>
    <w:basedOn w:val="DefaultParagraphFont"/>
    <w:rsid w:val="00AE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rishna-vamsi-runkana-81840124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amsikrishnarunkana73@gmail.com" TargetMode="External"/><Relationship Id="rId12" Type="http://schemas.openxmlformats.org/officeDocument/2006/relationships/hyperlink" Target="https://www.hackerrank.com/certificates/f1f8cf458fe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ertificates/ed5e77cb365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redly.com/badges/a39fa4f9-87ad-47db-ab67-601c2b7331e6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ms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E606C717A417BBB602FE78AD09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CB5E8-EB7D-4363-888C-DA22686C3EC6}"/>
      </w:docPartPr>
      <w:docPartBody>
        <w:p w:rsidR="001B5D26" w:rsidRDefault="001933B9">
          <w:pPr>
            <w:pStyle w:val="6C6E606C717A417BBB602FE78AD0946E"/>
          </w:pPr>
          <w:r w:rsidRPr="00CF1A49">
            <w:t>Email</w:t>
          </w:r>
        </w:p>
      </w:docPartBody>
    </w:docPart>
    <w:docPart>
      <w:docPartPr>
        <w:name w:val="C6BAAC78095547DCA0AB44551E699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30A9E-22BF-49B8-B632-02F56F9CCDE0}"/>
      </w:docPartPr>
      <w:docPartBody>
        <w:p w:rsidR="001B5D26" w:rsidRDefault="001933B9">
          <w:pPr>
            <w:pStyle w:val="C6BAAC78095547DCA0AB44551E699502"/>
          </w:pPr>
          <w:r w:rsidRPr="00CF1A49">
            <w:t>·</w:t>
          </w:r>
        </w:p>
      </w:docPartBody>
    </w:docPart>
    <w:docPart>
      <w:docPartPr>
        <w:name w:val="344569A10D8547038C1D4EC342BDC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8A0F-57E0-4E44-A1FB-C05DA8A393AE}"/>
      </w:docPartPr>
      <w:docPartBody>
        <w:p w:rsidR="001B5D26" w:rsidRDefault="001933B9">
          <w:pPr>
            <w:pStyle w:val="344569A10D8547038C1D4EC342BDC7A7"/>
          </w:pPr>
          <w:r w:rsidRPr="00CF1A49">
            <w:t>·</w:t>
          </w:r>
        </w:p>
      </w:docPartBody>
    </w:docPart>
    <w:docPart>
      <w:docPartPr>
        <w:name w:val="49D15E042357400A8B3E5254E3837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1C0CF-F8BB-4FF3-9E6A-69442F67E674}"/>
      </w:docPartPr>
      <w:docPartBody>
        <w:p w:rsidR="001B5D26" w:rsidRDefault="001933B9">
          <w:pPr>
            <w:pStyle w:val="49D15E042357400A8B3E5254E3837A5F"/>
          </w:pPr>
          <w:r w:rsidRPr="00CF1A49">
            <w:t>Twitter/Blog/Portfolio</w:t>
          </w:r>
        </w:p>
      </w:docPartBody>
    </w:docPart>
    <w:docPart>
      <w:docPartPr>
        <w:name w:val="09D3AFDCBC0341E4BCB4A1FDC9476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0C637-60A6-4841-AC47-B27E176C1D3C}"/>
      </w:docPartPr>
      <w:docPartBody>
        <w:p w:rsidR="001B5D26" w:rsidRDefault="001933B9">
          <w:pPr>
            <w:pStyle w:val="09D3AFDCBC0341E4BCB4A1FDC9476B5A"/>
          </w:pPr>
          <w:r w:rsidRPr="00CF1A49">
            <w:t>Experience</w:t>
          </w:r>
        </w:p>
      </w:docPartBody>
    </w:docPart>
    <w:docPart>
      <w:docPartPr>
        <w:name w:val="9FCA9F4F84514DC5B886A69E58290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50E5-901B-42DF-9316-BF1FCC3D3561}"/>
      </w:docPartPr>
      <w:docPartBody>
        <w:p w:rsidR="001B5D26" w:rsidRDefault="001933B9">
          <w:pPr>
            <w:pStyle w:val="9FCA9F4F84514DC5B886A69E58290453"/>
          </w:pPr>
          <w:r w:rsidRPr="00CF1A49">
            <w:t>Education</w:t>
          </w:r>
        </w:p>
      </w:docPartBody>
    </w:docPart>
    <w:docPart>
      <w:docPartPr>
        <w:name w:val="8D0558C4471B46338FE5C4CF2C59A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CAD7A-B702-4577-B1C5-167767E369C5}"/>
      </w:docPartPr>
      <w:docPartBody>
        <w:p w:rsidR="001B5D26" w:rsidRDefault="001933B9">
          <w:pPr>
            <w:pStyle w:val="8D0558C4471B46338FE5C4CF2C59A9DE"/>
          </w:pPr>
          <w:r w:rsidRPr="00CF1A49">
            <w:t>Skills</w:t>
          </w:r>
        </w:p>
      </w:docPartBody>
    </w:docPart>
    <w:docPart>
      <w:docPartPr>
        <w:name w:val="49CE726F7487404A9DBF6EFBA7361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A744-53AC-4B23-8BB2-DFBD8469BFF6}"/>
      </w:docPartPr>
      <w:docPartBody>
        <w:p w:rsidR="001B5D26" w:rsidRDefault="001933B9">
          <w:pPr>
            <w:pStyle w:val="49CE726F7487404A9DBF6EFBA73616C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B9"/>
    <w:rsid w:val="001933B9"/>
    <w:rsid w:val="001B5D26"/>
    <w:rsid w:val="003327DE"/>
    <w:rsid w:val="005F25AC"/>
    <w:rsid w:val="00804985"/>
    <w:rsid w:val="00A13362"/>
    <w:rsid w:val="00B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C6E606C717A417BBB602FE78AD0946E">
    <w:name w:val="6C6E606C717A417BBB602FE78AD0946E"/>
  </w:style>
  <w:style w:type="paragraph" w:customStyle="1" w:styleId="C6BAAC78095547DCA0AB44551E699502">
    <w:name w:val="C6BAAC78095547DCA0AB44551E699502"/>
  </w:style>
  <w:style w:type="paragraph" w:customStyle="1" w:styleId="344569A10D8547038C1D4EC342BDC7A7">
    <w:name w:val="344569A10D8547038C1D4EC342BDC7A7"/>
  </w:style>
  <w:style w:type="paragraph" w:customStyle="1" w:styleId="49D15E042357400A8B3E5254E3837A5F">
    <w:name w:val="49D15E042357400A8B3E5254E3837A5F"/>
  </w:style>
  <w:style w:type="paragraph" w:customStyle="1" w:styleId="09D3AFDCBC0341E4BCB4A1FDC9476B5A">
    <w:name w:val="09D3AFDCBC0341E4BCB4A1FDC9476B5A"/>
  </w:style>
  <w:style w:type="character" w:styleId="SubtleReference">
    <w:name w:val="Subtle Reference"/>
    <w:basedOn w:val="DefaultParagraphFont"/>
    <w:uiPriority w:val="10"/>
    <w:qFormat/>
    <w:rsid w:val="001933B9"/>
    <w:rPr>
      <w:b/>
      <w:caps w:val="0"/>
      <w:smallCaps/>
      <w:color w:val="595959" w:themeColor="text1" w:themeTint="A6"/>
    </w:rPr>
  </w:style>
  <w:style w:type="paragraph" w:customStyle="1" w:styleId="9FCA9F4F84514DC5B886A69E58290453">
    <w:name w:val="9FCA9F4F84514DC5B886A69E58290453"/>
  </w:style>
  <w:style w:type="paragraph" w:customStyle="1" w:styleId="8D0558C4471B46338FE5C4CF2C59A9DE">
    <w:name w:val="8D0558C4471B46338FE5C4CF2C59A9DE"/>
  </w:style>
  <w:style w:type="paragraph" w:customStyle="1" w:styleId="49CE726F7487404A9DBF6EFBA73616C6">
    <w:name w:val="49CE726F7487404A9DBF6EFBA7361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2023-02-04T10:18:00Z</dcterms:created>
  <dcterms:modified xsi:type="dcterms:W3CDTF">2023-02-06T06:14:00Z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72d0ad47-cd00-4803-8027-9569b5f3ea9b</vt:lpwstr>
  </property>
</Properties>
</file>